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E3E4" w14:textId="77777777"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14:paraId="42DC86FB" w14:textId="77777777" w:rsidR="006104AA" w:rsidRDefault="006104AA" w:rsidP="006104AA"/>
    <w:p w14:paraId="21332D44" w14:textId="51A8C198" w:rsidR="006104AA" w:rsidRDefault="006104AA" w:rsidP="006104AA">
      <w:r>
        <w:t>Nombre:</w:t>
      </w:r>
      <w:r w:rsidR="004047B0">
        <w:t xml:space="preserve"> </w:t>
      </w:r>
      <w:r w:rsidR="00E80621">
        <w:t>juan sebastian fajardo</w:t>
      </w:r>
    </w:p>
    <w:p w14:paraId="435C5AA0" w14:textId="77777777" w:rsidR="006104AA" w:rsidRDefault="006104AA" w:rsidP="006104AA"/>
    <w:p w14:paraId="490D8C8F" w14:textId="77777777" w:rsidR="006104AA" w:rsidRDefault="006104AA" w:rsidP="006104AA">
      <w:r>
        <w:t>Fecha:</w:t>
      </w:r>
      <w:r w:rsidR="004047B0">
        <w:t xml:space="preserve"> </w:t>
      </w:r>
      <w:r w:rsidR="005A7174">
        <w:t>03</w:t>
      </w:r>
      <w:r w:rsidR="004047B0">
        <w:t>/0</w:t>
      </w:r>
      <w:r w:rsidR="005A7174">
        <w:t>4</w:t>
      </w:r>
      <w:r w:rsidR="004047B0">
        <w:t>/201</w:t>
      </w:r>
      <w:r w:rsidR="005A7174">
        <w:t>9</w:t>
      </w:r>
    </w:p>
    <w:p w14:paraId="27D61B06" w14:textId="77777777" w:rsidR="006104AA" w:rsidRDefault="006104AA" w:rsidP="006104AA"/>
    <w:p w14:paraId="5BD77D2F" w14:textId="77777777" w:rsidR="006104AA" w:rsidRDefault="006104AA" w:rsidP="006104AA">
      <w:r>
        <w:t>Stakeholder:</w:t>
      </w:r>
      <w:r w:rsidR="00A62E37">
        <w:t xml:space="preserve"> Usuario final</w:t>
      </w:r>
    </w:p>
    <w:p w14:paraId="74EA6344" w14:textId="77777777" w:rsidR="00A62E37" w:rsidRDefault="00A62E37" w:rsidP="00610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14:paraId="4A8D3ECA" w14:textId="77777777" w:rsidTr="006104AA">
        <w:tc>
          <w:tcPr>
            <w:tcW w:w="2518" w:type="dxa"/>
            <w:shd w:val="clear" w:color="auto" w:fill="92D050"/>
          </w:tcPr>
          <w:p w14:paraId="5EEF16D2" w14:textId="77777777" w:rsidR="006104AA" w:rsidRDefault="006104AA" w:rsidP="006104AA">
            <w:r>
              <w:t xml:space="preserve">Escenario de Calidad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5895" w:type="dxa"/>
          </w:tcPr>
          <w:p w14:paraId="154B5E84" w14:textId="77777777" w:rsidR="006104AA" w:rsidRDefault="00557922" w:rsidP="006104AA">
            <w:r>
              <w:t>3</w:t>
            </w:r>
          </w:p>
          <w:p w14:paraId="0775BAD5" w14:textId="77777777" w:rsidR="006104AA" w:rsidRDefault="006104AA" w:rsidP="006104AA"/>
        </w:tc>
      </w:tr>
      <w:tr w:rsidR="006104AA" w14:paraId="2DFDC946" w14:textId="77777777" w:rsidTr="006104AA">
        <w:tc>
          <w:tcPr>
            <w:tcW w:w="2518" w:type="dxa"/>
            <w:shd w:val="clear" w:color="auto" w:fill="92D050"/>
          </w:tcPr>
          <w:p w14:paraId="27AEBB2D" w14:textId="77777777"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14:paraId="754F877C" w14:textId="77777777" w:rsidR="006104AA" w:rsidRDefault="005A7174" w:rsidP="006104AA">
            <w:r>
              <w:t>F</w:t>
            </w:r>
            <w:r w:rsidR="00557922">
              <w:t>iabilidad</w:t>
            </w:r>
          </w:p>
          <w:p w14:paraId="070D8D99" w14:textId="77777777" w:rsidR="006104AA" w:rsidRDefault="006104AA" w:rsidP="006104AA"/>
        </w:tc>
      </w:tr>
      <w:tr w:rsidR="006104AA" w14:paraId="1A15088D" w14:textId="77777777" w:rsidTr="006104AA">
        <w:tc>
          <w:tcPr>
            <w:tcW w:w="2518" w:type="dxa"/>
            <w:shd w:val="clear" w:color="auto" w:fill="92D050"/>
          </w:tcPr>
          <w:p w14:paraId="7C1F6016" w14:textId="77777777"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14:paraId="5AB62E24" w14:textId="77777777" w:rsidR="006104AA" w:rsidRDefault="005A7174" w:rsidP="00557922">
            <w:r>
              <w:t>El servicio debe estar disponible 24 horas, 7 días a la semana</w:t>
            </w:r>
          </w:p>
        </w:tc>
      </w:tr>
      <w:tr w:rsidR="006104AA" w14:paraId="3D773A61" w14:textId="77777777" w:rsidTr="006104AA">
        <w:tc>
          <w:tcPr>
            <w:tcW w:w="2518" w:type="dxa"/>
            <w:shd w:val="clear" w:color="auto" w:fill="92D050"/>
          </w:tcPr>
          <w:p w14:paraId="33F5CB29" w14:textId="77777777"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14:paraId="777FB7BC" w14:textId="77777777" w:rsidR="006104AA" w:rsidRDefault="00F32713" w:rsidP="006104AA">
            <w:r>
              <w:t>Administrador del sistema</w:t>
            </w:r>
            <w:r w:rsidR="00557922">
              <w:t>.</w:t>
            </w:r>
          </w:p>
          <w:p w14:paraId="79B8B150" w14:textId="77777777" w:rsidR="00E361F5" w:rsidRDefault="00E361F5" w:rsidP="006104AA"/>
        </w:tc>
      </w:tr>
      <w:tr w:rsidR="006104AA" w14:paraId="54A6CDD5" w14:textId="77777777" w:rsidTr="006104AA">
        <w:tc>
          <w:tcPr>
            <w:tcW w:w="2518" w:type="dxa"/>
            <w:shd w:val="clear" w:color="auto" w:fill="92D050"/>
          </w:tcPr>
          <w:p w14:paraId="22077FDE" w14:textId="77777777"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14:paraId="14C13F51" w14:textId="77777777" w:rsidR="006104AA" w:rsidRDefault="00E361F5" w:rsidP="00AC7F4F">
            <w:r>
              <w:t>Alto número</w:t>
            </w:r>
            <w:r w:rsidR="00557922">
              <w:t xml:space="preserve"> </w:t>
            </w:r>
            <w:r>
              <w:t>de solicitudes de servicio</w:t>
            </w:r>
            <w:r w:rsidR="00AC7F4F">
              <w:t>s</w:t>
            </w:r>
            <w:r w:rsidR="00557922">
              <w:t>.</w:t>
            </w:r>
          </w:p>
        </w:tc>
      </w:tr>
      <w:tr w:rsidR="006104AA" w14:paraId="0CBDCD72" w14:textId="77777777" w:rsidTr="006104AA">
        <w:tc>
          <w:tcPr>
            <w:tcW w:w="2518" w:type="dxa"/>
            <w:shd w:val="clear" w:color="auto" w:fill="92D050"/>
          </w:tcPr>
          <w:p w14:paraId="1E334231" w14:textId="77777777"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14:paraId="2F7F152A" w14:textId="77777777" w:rsidR="006104AA" w:rsidRDefault="00E361F5" w:rsidP="006104AA">
            <w:r>
              <w:t>Servidor, base de datos</w:t>
            </w:r>
          </w:p>
          <w:p w14:paraId="395BAB0C" w14:textId="77777777" w:rsidR="006104AA" w:rsidRDefault="006104AA" w:rsidP="006104AA"/>
        </w:tc>
      </w:tr>
      <w:tr w:rsidR="006104AA" w14:paraId="42965D13" w14:textId="77777777" w:rsidTr="006104AA">
        <w:tc>
          <w:tcPr>
            <w:tcW w:w="2518" w:type="dxa"/>
            <w:shd w:val="clear" w:color="auto" w:fill="92D050"/>
          </w:tcPr>
          <w:p w14:paraId="687F38F9" w14:textId="77777777"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14:paraId="73B988E3" w14:textId="77777777" w:rsidR="006104AA" w:rsidRDefault="00AC7F4F" w:rsidP="006104AA">
            <w:r>
              <w:t>Sobrecarga</w:t>
            </w:r>
          </w:p>
          <w:p w14:paraId="2FC563E7" w14:textId="77777777" w:rsidR="00AC7F4F" w:rsidRDefault="00AC7F4F" w:rsidP="006104AA"/>
        </w:tc>
      </w:tr>
      <w:tr w:rsidR="006104AA" w14:paraId="0131058A" w14:textId="77777777" w:rsidTr="006104AA">
        <w:tc>
          <w:tcPr>
            <w:tcW w:w="2518" w:type="dxa"/>
            <w:shd w:val="clear" w:color="auto" w:fill="92D050"/>
          </w:tcPr>
          <w:p w14:paraId="1D7D78AC" w14:textId="77777777"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14:paraId="718B1EFF" w14:textId="77777777" w:rsidR="006104AA" w:rsidRDefault="00AC7F4F" w:rsidP="006104AA">
            <w:r>
              <w:t>I</w:t>
            </w:r>
            <w:r w:rsidR="00B718CB">
              <w:t>ncrementa</w:t>
            </w:r>
            <w:r>
              <w:t>r</w:t>
            </w:r>
            <w:r w:rsidR="00B718CB">
              <w:t xml:space="preserve"> la capacidad de proceso del servidor y la base de datos</w:t>
            </w:r>
          </w:p>
        </w:tc>
      </w:tr>
      <w:tr w:rsidR="006104AA" w14:paraId="7EB983AD" w14:textId="77777777" w:rsidTr="006104AA">
        <w:tc>
          <w:tcPr>
            <w:tcW w:w="2518" w:type="dxa"/>
            <w:shd w:val="clear" w:color="auto" w:fill="92D050"/>
          </w:tcPr>
          <w:p w14:paraId="50AE3DFF" w14:textId="77777777"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14:paraId="478D48B0" w14:textId="77777777" w:rsidR="006104AA" w:rsidRDefault="00564EA6" w:rsidP="006104AA">
            <w:r>
              <w:t>Mejora en l</w:t>
            </w:r>
            <w:r w:rsidR="00557922">
              <w:t>a disponibilidad y el tiempo de respuesta de la aplicación</w:t>
            </w:r>
            <w:r>
              <w:t xml:space="preserve"> </w:t>
            </w:r>
          </w:p>
          <w:p w14:paraId="122A6035" w14:textId="77777777" w:rsidR="006104AA" w:rsidRDefault="006104AA" w:rsidP="006104AA"/>
        </w:tc>
      </w:tr>
    </w:tbl>
    <w:p w14:paraId="2DFD8D6B" w14:textId="77777777" w:rsidR="006104AA" w:rsidRDefault="006104AA" w:rsidP="006104AA"/>
    <w:p w14:paraId="7327083A" w14:textId="77777777" w:rsidR="00413C79" w:rsidRDefault="00413C79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13C79" w:rsidRPr="00B900C0" w14:paraId="5A452159" w14:textId="77777777" w:rsidTr="001475AF">
        <w:tc>
          <w:tcPr>
            <w:tcW w:w="8472" w:type="dxa"/>
            <w:gridSpan w:val="3"/>
            <w:shd w:val="clear" w:color="auto" w:fill="92D050"/>
            <w:vAlign w:val="center"/>
          </w:tcPr>
          <w:p w14:paraId="3B73886A" w14:textId="77777777" w:rsidR="00413C79" w:rsidRPr="00B900C0" w:rsidRDefault="00413C79" w:rsidP="001475A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413C79" w:rsidRPr="00AF36C5" w14:paraId="2AE5239A" w14:textId="77777777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91D412E" w14:textId="77777777"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625A4020" w14:textId="77777777"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3B5AF13A" w14:textId="77777777" w:rsidR="00413C79" w:rsidRPr="00AF36C5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13C79" w:rsidRPr="00AF36C5" w14:paraId="259ED07C" w14:textId="77777777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33938325" w14:textId="77777777" w:rsidR="00413C79" w:rsidRPr="00AF36C5" w:rsidRDefault="005A7174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30/04/2019</w:t>
            </w:r>
          </w:p>
        </w:tc>
        <w:tc>
          <w:tcPr>
            <w:tcW w:w="5386" w:type="dxa"/>
          </w:tcPr>
          <w:p w14:paraId="3D1ADEC2" w14:textId="77777777" w:rsidR="00413C79" w:rsidRPr="0077677A" w:rsidRDefault="005A7174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Elaboración escenario de calidad</w:t>
            </w:r>
          </w:p>
        </w:tc>
        <w:tc>
          <w:tcPr>
            <w:tcW w:w="1560" w:type="dxa"/>
          </w:tcPr>
          <w:p w14:paraId="4AE09AC8" w14:textId="59999ECF" w:rsidR="00413C79" w:rsidRPr="005A7174" w:rsidRDefault="00351472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Sebastian fajardo</w:t>
            </w:r>
            <w:bookmarkStart w:id="0" w:name="_GoBack"/>
            <w:bookmarkEnd w:id="0"/>
          </w:p>
        </w:tc>
      </w:tr>
    </w:tbl>
    <w:p w14:paraId="58B0F91E" w14:textId="77777777" w:rsidR="00413C79" w:rsidRPr="006104AA" w:rsidRDefault="00413C79" w:rsidP="006104AA"/>
    <w:sectPr w:rsidR="00413C79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D424E" w14:textId="77777777" w:rsidR="00116EBF" w:rsidRDefault="00116EBF">
      <w:r>
        <w:separator/>
      </w:r>
    </w:p>
  </w:endnote>
  <w:endnote w:type="continuationSeparator" w:id="0">
    <w:p w14:paraId="0A29322D" w14:textId="77777777" w:rsidR="00116EBF" w:rsidRDefault="0011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F5F8C" w14:textId="77777777"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5C1B90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5C1B90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F4363" w14:textId="77777777" w:rsidR="00116EBF" w:rsidRDefault="00116EBF">
      <w:r>
        <w:separator/>
      </w:r>
    </w:p>
  </w:footnote>
  <w:footnote w:type="continuationSeparator" w:id="0">
    <w:p w14:paraId="442C1151" w14:textId="77777777" w:rsidR="00116EBF" w:rsidRDefault="00116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7311"/>
    </w:tblGrid>
    <w:tr w:rsidR="005A7174" w14:paraId="12D057FA" w14:textId="77777777" w:rsidTr="008E3DC5">
      <w:trPr>
        <w:trHeight w:val="1135"/>
      </w:trPr>
      <w:tc>
        <w:tcPr>
          <w:tcW w:w="1586" w:type="dxa"/>
        </w:tcPr>
        <w:p w14:paraId="73C8F0DA" w14:textId="77777777" w:rsidR="005A7174" w:rsidRDefault="005A7174" w:rsidP="005A7174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648B8E31" wp14:editId="58DACCBC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1" w:type="dxa"/>
          <w:vAlign w:val="center"/>
        </w:tcPr>
        <w:p w14:paraId="7ECCD33A" w14:textId="77777777" w:rsidR="005A7174" w:rsidRPr="006C794A" w:rsidRDefault="005A7174" w:rsidP="005A717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</w:tr>
    <w:tr w:rsidR="005A7174" w14:paraId="63FCCE0C" w14:textId="77777777" w:rsidTr="008E3DC5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5DCBC7B1" w14:textId="77777777" w:rsidR="005A7174" w:rsidRPr="00466334" w:rsidRDefault="005A7174" w:rsidP="005A7174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 de Colombia</w:t>
          </w:r>
        </w:p>
      </w:tc>
      <w:tc>
        <w:tcPr>
          <w:tcW w:w="7311" w:type="dxa"/>
          <w:vMerge w:val="restart"/>
          <w:vAlign w:val="center"/>
        </w:tcPr>
        <w:p w14:paraId="6DB8C224" w14:textId="77777777" w:rsidR="005A7174" w:rsidRPr="00466334" w:rsidRDefault="005A7174" w:rsidP="005A7174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Sistema de Gestión Académica</w:t>
          </w:r>
        </w:p>
      </w:tc>
    </w:tr>
    <w:tr w:rsidR="005A7174" w14:paraId="389C3343" w14:textId="77777777" w:rsidTr="008E3DC5">
      <w:trPr>
        <w:cantSplit/>
        <w:trHeight w:val="247"/>
      </w:trPr>
      <w:tc>
        <w:tcPr>
          <w:tcW w:w="1586" w:type="dxa"/>
          <w:vMerge/>
          <w:vAlign w:val="center"/>
        </w:tcPr>
        <w:p w14:paraId="74797CA5" w14:textId="77777777" w:rsidR="005A7174" w:rsidRPr="00466334" w:rsidRDefault="005A7174" w:rsidP="005A7174">
          <w:pPr>
            <w:pStyle w:val="Encabezado"/>
            <w:jc w:val="center"/>
            <w:rPr>
              <w:b/>
            </w:rPr>
          </w:pPr>
        </w:p>
      </w:tc>
      <w:tc>
        <w:tcPr>
          <w:tcW w:w="7311" w:type="dxa"/>
          <w:vMerge/>
          <w:vAlign w:val="center"/>
        </w:tcPr>
        <w:p w14:paraId="73AFC16C" w14:textId="77777777" w:rsidR="005A7174" w:rsidRPr="00466334" w:rsidRDefault="005A7174" w:rsidP="005A7174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</w:tbl>
  <w:p w14:paraId="5B6761E3" w14:textId="77777777"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73D0B"/>
    <w:rsid w:val="00093588"/>
    <w:rsid w:val="000B2569"/>
    <w:rsid w:val="000C02A7"/>
    <w:rsid w:val="00112544"/>
    <w:rsid w:val="00116EBF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51472"/>
    <w:rsid w:val="003A7E60"/>
    <w:rsid w:val="003B43C1"/>
    <w:rsid w:val="004047B0"/>
    <w:rsid w:val="00413C79"/>
    <w:rsid w:val="00434FC8"/>
    <w:rsid w:val="00490453"/>
    <w:rsid w:val="004B1655"/>
    <w:rsid w:val="004B665C"/>
    <w:rsid w:val="00531547"/>
    <w:rsid w:val="00557922"/>
    <w:rsid w:val="00564EA6"/>
    <w:rsid w:val="005A7174"/>
    <w:rsid w:val="005C1B90"/>
    <w:rsid w:val="005E1459"/>
    <w:rsid w:val="005E3699"/>
    <w:rsid w:val="005F4F6B"/>
    <w:rsid w:val="006104AA"/>
    <w:rsid w:val="006760F4"/>
    <w:rsid w:val="00680CAB"/>
    <w:rsid w:val="00682535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9F7C1D"/>
    <w:rsid w:val="00A0348C"/>
    <w:rsid w:val="00A40446"/>
    <w:rsid w:val="00A60949"/>
    <w:rsid w:val="00A62E37"/>
    <w:rsid w:val="00A761D9"/>
    <w:rsid w:val="00AC753F"/>
    <w:rsid w:val="00AC7F4F"/>
    <w:rsid w:val="00AF2348"/>
    <w:rsid w:val="00B06D5D"/>
    <w:rsid w:val="00B14DC6"/>
    <w:rsid w:val="00B4750C"/>
    <w:rsid w:val="00B52F87"/>
    <w:rsid w:val="00B672E7"/>
    <w:rsid w:val="00B718CB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361F5"/>
    <w:rsid w:val="00E43B20"/>
    <w:rsid w:val="00E71D2F"/>
    <w:rsid w:val="00E74E30"/>
    <w:rsid w:val="00E80621"/>
    <w:rsid w:val="00ED6D68"/>
    <w:rsid w:val="00F10C00"/>
    <w:rsid w:val="00F17DFC"/>
    <w:rsid w:val="00F32713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F8135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71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17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4BFD2-3A48-4CD5-A83C-29C083DA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7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sebastian fajardo</cp:lastModifiedBy>
  <cp:revision>5</cp:revision>
  <cp:lastPrinted>2002-08-12T21:00:00Z</cp:lastPrinted>
  <dcterms:created xsi:type="dcterms:W3CDTF">2018-02-21T05:07:00Z</dcterms:created>
  <dcterms:modified xsi:type="dcterms:W3CDTF">2019-04-26T01:54:00Z</dcterms:modified>
</cp:coreProperties>
</file>