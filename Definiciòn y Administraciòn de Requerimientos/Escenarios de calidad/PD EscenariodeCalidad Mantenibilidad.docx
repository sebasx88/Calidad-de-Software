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45DD" w14:textId="77777777"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14:paraId="6B203122" w14:textId="77777777" w:rsidR="006104AA" w:rsidRDefault="006104AA" w:rsidP="006104AA"/>
    <w:p w14:paraId="4D09DD50" w14:textId="0A4EDCCB" w:rsidR="006104AA" w:rsidRDefault="006104AA" w:rsidP="006104AA">
      <w:r>
        <w:t>Nombre:</w:t>
      </w:r>
      <w:r w:rsidR="006E6134">
        <w:t xml:space="preserve"> </w:t>
      </w:r>
      <w:r w:rsidR="00F34118">
        <w:t>juan sebastian fajardo</w:t>
      </w:r>
    </w:p>
    <w:p w14:paraId="0E7C1890" w14:textId="77777777" w:rsidR="006104AA" w:rsidRDefault="006104AA" w:rsidP="006104AA"/>
    <w:p w14:paraId="49C6FF43" w14:textId="77777777" w:rsidR="006104AA" w:rsidRDefault="006104AA" w:rsidP="006104AA">
      <w:r>
        <w:t>Fecha:</w:t>
      </w:r>
      <w:r w:rsidR="006E6134">
        <w:t xml:space="preserve"> </w:t>
      </w:r>
      <w:r w:rsidR="0071732E">
        <w:t>03/04/2019</w:t>
      </w:r>
    </w:p>
    <w:p w14:paraId="723B9AF5" w14:textId="77777777" w:rsidR="006104AA" w:rsidRDefault="006104AA" w:rsidP="006104AA"/>
    <w:p w14:paraId="73B49F3D" w14:textId="77777777" w:rsidR="006104AA" w:rsidRDefault="006104AA" w:rsidP="006104AA">
      <w:r>
        <w:t>Stakeholder:</w:t>
      </w:r>
      <w:r w:rsidR="006E6134">
        <w:t xml:space="preserve"> Líder </w:t>
      </w:r>
      <w:r w:rsidR="0071732E">
        <w:t>Calidad</w:t>
      </w:r>
    </w:p>
    <w:p w14:paraId="734DD946" w14:textId="77777777" w:rsidR="006104AA" w:rsidRDefault="006104AA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5777"/>
      </w:tblGrid>
      <w:tr w:rsidR="006104AA" w14:paraId="00992D5A" w14:textId="77777777" w:rsidTr="006104AA">
        <w:tc>
          <w:tcPr>
            <w:tcW w:w="2518" w:type="dxa"/>
            <w:shd w:val="clear" w:color="auto" w:fill="92D050"/>
          </w:tcPr>
          <w:p w14:paraId="0C9544D9" w14:textId="77777777"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14:paraId="557EFA65" w14:textId="77777777" w:rsidR="006104AA" w:rsidRDefault="006E6134" w:rsidP="006104AA">
            <w:r>
              <w:t>1.</w:t>
            </w:r>
          </w:p>
          <w:p w14:paraId="0358CC10" w14:textId="77777777" w:rsidR="006E6134" w:rsidRDefault="006E6134" w:rsidP="006104AA"/>
        </w:tc>
      </w:tr>
      <w:tr w:rsidR="006104AA" w14:paraId="4339A52F" w14:textId="77777777" w:rsidTr="006104AA">
        <w:tc>
          <w:tcPr>
            <w:tcW w:w="2518" w:type="dxa"/>
            <w:shd w:val="clear" w:color="auto" w:fill="92D050"/>
          </w:tcPr>
          <w:p w14:paraId="0F6D7744" w14:textId="77777777"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14:paraId="75852D90" w14:textId="77777777" w:rsidR="006104AA" w:rsidRDefault="0071732E" w:rsidP="006104AA">
            <w:r>
              <w:t>Mantenibilidad</w:t>
            </w:r>
            <w:r w:rsidR="006E6134">
              <w:t>.</w:t>
            </w:r>
          </w:p>
          <w:p w14:paraId="1131EC0F" w14:textId="77777777" w:rsidR="006104AA" w:rsidRDefault="006104AA" w:rsidP="006104AA"/>
        </w:tc>
      </w:tr>
      <w:tr w:rsidR="006104AA" w14:paraId="66401B37" w14:textId="77777777" w:rsidTr="006104AA">
        <w:tc>
          <w:tcPr>
            <w:tcW w:w="2518" w:type="dxa"/>
            <w:shd w:val="clear" w:color="auto" w:fill="92D050"/>
          </w:tcPr>
          <w:p w14:paraId="1582DC96" w14:textId="77777777"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14:paraId="5855182B" w14:textId="77777777" w:rsidR="006104AA" w:rsidRDefault="0071732E" w:rsidP="006104AA">
            <w:r>
              <w:t>Facilidad en las pruebas de cada funcionalidad a desarrollar</w:t>
            </w:r>
            <w:r w:rsidR="006E6134">
              <w:t>.</w:t>
            </w:r>
          </w:p>
          <w:p w14:paraId="538D13DE" w14:textId="77777777" w:rsidR="006104AA" w:rsidRDefault="006104AA" w:rsidP="006104AA"/>
        </w:tc>
      </w:tr>
      <w:tr w:rsidR="006104AA" w14:paraId="05220DC3" w14:textId="77777777" w:rsidTr="006104AA">
        <w:tc>
          <w:tcPr>
            <w:tcW w:w="2518" w:type="dxa"/>
            <w:shd w:val="clear" w:color="auto" w:fill="92D050"/>
          </w:tcPr>
          <w:p w14:paraId="4460F894" w14:textId="77777777"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14:paraId="572D194F" w14:textId="77777777" w:rsidR="006104AA" w:rsidRDefault="006E6134" w:rsidP="006104AA">
            <w:r>
              <w:t>Usuarios de plataforma.</w:t>
            </w:r>
          </w:p>
          <w:p w14:paraId="7830D9D7" w14:textId="77777777" w:rsidR="006104AA" w:rsidRDefault="006104AA" w:rsidP="006104AA"/>
        </w:tc>
      </w:tr>
      <w:tr w:rsidR="006104AA" w14:paraId="68ED519C" w14:textId="77777777" w:rsidTr="006104AA">
        <w:tc>
          <w:tcPr>
            <w:tcW w:w="2518" w:type="dxa"/>
            <w:shd w:val="clear" w:color="auto" w:fill="92D050"/>
          </w:tcPr>
          <w:p w14:paraId="0676A0AD" w14:textId="77777777"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14:paraId="0FFEAE1E" w14:textId="77777777" w:rsidR="006104AA" w:rsidRDefault="0071732E" w:rsidP="006104AA">
            <w:r>
              <w:t>Consultar notas</w:t>
            </w:r>
            <w:r w:rsidR="006E6134">
              <w:t>.</w:t>
            </w:r>
          </w:p>
          <w:p w14:paraId="386A8140" w14:textId="77777777" w:rsidR="006104AA" w:rsidRDefault="006104AA" w:rsidP="006104AA"/>
        </w:tc>
      </w:tr>
      <w:tr w:rsidR="006104AA" w14:paraId="7263DAD1" w14:textId="77777777" w:rsidTr="006104AA">
        <w:tc>
          <w:tcPr>
            <w:tcW w:w="2518" w:type="dxa"/>
            <w:shd w:val="clear" w:color="auto" w:fill="92D050"/>
          </w:tcPr>
          <w:p w14:paraId="7360B3F2" w14:textId="77777777"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14:paraId="5FE448CB" w14:textId="77777777" w:rsidR="006104AA" w:rsidRDefault="0071732E" w:rsidP="006104AA">
            <w:r>
              <w:t>Sistema de Gestión</w:t>
            </w:r>
            <w:r w:rsidR="006E6134">
              <w:t>.</w:t>
            </w:r>
          </w:p>
          <w:p w14:paraId="53C97394" w14:textId="77777777" w:rsidR="006104AA" w:rsidRDefault="006104AA" w:rsidP="006104AA"/>
        </w:tc>
      </w:tr>
      <w:tr w:rsidR="006104AA" w14:paraId="7B82C325" w14:textId="77777777" w:rsidTr="006104AA">
        <w:tc>
          <w:tcPr>
            <w:tcW w:w="2518" w:type="dxa"/>
            <w:shd w:val="clear" w:color="auto" w:fill="92D050"/>
          </w:tcPr>
          <w:p w14:paraId="7BCE6CE6" w14:textId="77777777"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14:paraId="39349FD4" w14:textId="77777777" w:rsidR="006104AA" w:rsidRDefault="006E6134" w:rsidP="006104AA">
            <w:r>
              <w:t>Normal</w:t>
            </w:r>
          </w:p>
          <w:p w14:paraId="32E44DA0" w14:textId="77777777" w:rsidR="006104AA" w:rsidRDefault="006104AA" w:rsidP="006104AA"/>
        </w:tc>
      </w:tr>
      <w:tr w:rsidR="006104AA" w14:paraId="62ED39E7" w14:textId="77777777" w:rsidTr="006104AA">
        <w:tc>
          <w:tcPr>
            <w:tcW w:w="2518" w:type="dxa"/>
            <w:shd w:val="clear" w:color="auto" w:fill="92D050"/>
          </w:tcPr>
          <w:p w14:paraId="62856258" w14:textId="77777777"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14:paraId="321AA635" w14:textId="77777777" w:rsidR="006104AA" w:rsidRDefault="006E6134" w:rsidP="006104AA">
            <w:r>
              <w:t>Operación realizada con éxito.</w:t>
            </w:r>
          </w:p>
          <w:p w14:paraId="436709BC" w14:textId="77777777" w:rsidR="006104AA" w:rsidRDefault="006104AA" w:rsidP="006104AA"/>
        </w:tc>
      </w:tr>
      <w:tr w:rsidR="006104AA" w14:paraId="26A83C68" w14:textId="77777777" w:rsidTr="006104AA">
        <w:tc>
          <w:tcPr>
            <w:tcW w:w="2518" w:type="dxa"/>
            <w:shd w:val="clear" w:color="auto" w:fill="92D050"/>
          </w:tcPr>
          <w:p w14:paraId="41D32D22" w14:textId="77777777"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14:paraId="5D773F80" w14:textId="77777777" w:rsidR="006104AA" w:rsidRDefault="006E6134" w:rsidP="006104AA">
            <w:r>
              <w:t>99% de disponibilidad al año.</w:t>
            </w:r>
          </w:p>
          <w:p w14:paraId="42CBFCA6" w14:textId="77777777" w:rsidR="006104AA" w:rsidRDefault="006E6134" w:rsidP="006104AA">
            <w:r>
              <w:t>Máximo 4 horas</w:t>
            </w:r>
            <w:r w:rsidR="0071732E">
              <w:t xml:space="preserve"> en el año</w:t>
            </w:r>
            <w:r>
              <w:t xml:space="preserve"> fuera de servicio caso de fallas.</w:t>
            </w:r>
          </w:p>
        </w:tc>
      </w:tr>
    </w:tbl>
    <w:p w14:paraId="1F221BEE" w14:textId="77777777" w:rsidR="006104AA" w:rsidRDefault="006104AA" w:rsidP="006104AA"/>
    <w:p w14:paraId="7A962B23" w14:textId="77777777" w:rsidR="00C14E2F" w:rsidRDefault="00C14E2F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E2F" w:rsidRPr="00B900C0" w14:paraId="55611816" w14:textId="77777777" w:rsidTr="00FF0E49">
        <w:tc>
          <w:tcPr>
            <w:tcW w:w="8472" w:type="dxa"/>
            <w:gridSpan w:val="3"/>
            <w:shd w:val="clear" w:color="auto" w:fill="92D050"/>
            <w:vAlign w:val="center"/>
          </w:tcPr>
          <w:p w14:paraId="6E01C7F6" w14:textId="77777777" w:rsidR="00C14E2F" w:rsidRPr="00B900C0" w:rsidRDefault="00C14E2F" w:rsidP="00FF0E4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E2F" w:rsidRPr="00AF36C5" w14:paraId="484C66FE" w14:textId="77777777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8E5D73E" w14:textId="77777777"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747F116E" w14:textId="77777777"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49CC93BC" w14:textId="77777777" w:rsidR="00C14E2F" w:rsidRPr="00AF36C5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E2F" w:rsidRPr="00AF36C5" w14:paraId="44FD8104" w14:textId="77777777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3617F3FE" w14:textId="77777777" w:rsidR="00C14E2F" w:rsidRPr="00AF36C5" w:rsidRDefault="0071732E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03/04/2019</w:t>
            </w:r>
          </w:p>
        </w:tc>
        <w:tc>
          <w:tcPr>
            <w:tcW w:w="5386" w:type="dxa"/>
          </w:tcPr>
          <w:p w14:paraId="4FF82952" w14:textId="77777777" w:rsidR="00C14E2F" w:rsidRPr="0077677A" w:rsidRDefault="0071732E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Escenario de calidad de Mantenibilidad</w:t>
            </w:r>
          </w:p>
        </w:tc>
        <w:tc>
          <w:tcPr>
            <w:tcW w:w="1560" w:type="dxa"/>
          </w:tcPr>
          <w:p w14:paraId="7E5604A7" w14:textId="6841B3BB" w:rsidR="00C14E2F" w:rsidRPr="0071732E" w:rsidRDefault="00A5410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Sebastia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n fajardo </w:t>
            </w:r>
          </w:p>
        </w:tc>
      </w:tr>
    </w:tbl>
    <w:p w14:paraId="4C4B4427" w14:textId="77777777" w:rsidR="00C14E2F" w:rsidRPr="006104AA" w:rsidRDefault="00C14E2F" w:rsidP="006104AA"/>
    <w:sectPr w:rsidR="00C14E2F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8FE6F" w14:textId="77777777" w:rsidR="00BF59F1" w:rsidRDefault="00BF59F1">
      <w:r>
        <w:separator/>
      </w:r>
    </w:p>
  </w:endnote>
  <w:endnote w:type="continuationSeparator" w:id="0">
    <w:p w14:paraId="02B675D4" w14:textId="77777777" w:rsidR="00BF59F1" w:rsidRDefault="00BF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6D18F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E6134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E6134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6B6FD" w14:textId="77777777" w:rsidR="00BF59F1" w:rsidRDefault="00BF59F1">
      <w:r>
        <w:separator/>
      </w:r>
    </w:p>
  </w:footnote>
  <w:footnote w:type="continuationSeparator" w:id="0">
    <w:p w14:paraId="772C2E15" w14:textId="77777777" w:rsidR="00BF59F1" w:rsidRDefault="00BF5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7309"/>
    </w:tblGrid>
    <w:tr w:rsidR="0071732E" w14:paraId="3DAAEC84" w14:textId="77777777" w:rsidTr="0071732E">
      <w:trPr>
        <w:trHeight w:val="1135"/>
      </w:trPr>
      <w:tc>
        <w:tcPr>
          <w:tcW w:w="15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76DAF58" w14:textId="77777777" w:rsidR="0071732E" w:rsidRDefault="0071732E" w:rsidP="0071732E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6DD84EDD" wp14:editId="1E565D43">
                <wp:extent cx="714375" cy="647700"/>
                <wp:effectExtent l="0" t="0" r="9525" b="0"/>
                <wp:docPr id="2" name="Imagen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EC84AE" w14:textId="77777777" w:rsidR="0071732E" w:rsidRDefault="0071732E" w:rsidP="0071732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</w:tr>
    <w:tr w:rsidR="0071732E" w14:paraId="1CA8B7E1" w14:textId="77777777" w:rsidTr="0071732E">
      <w:trPr>
        <w:cantSplit/>
        <w:trHeight w:val="248"/>
      </w:trPr>
      <w:tc>
        <w:tcPr>
          <w:tcW w:w="158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404D9B" w14:textId="77777777" w:rsidR="0071732E" w:rsidRDefault="0071732E" w:rsidP="0071732E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Piloto de Colombia</w:t>
          </w:r>
        </w:p>
      </w:tc>
      <w:tc>
        <w:tcPr>
          <w:tcW w:w="73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EE2259" w14:textId="77777777" w:rsidR="0071732E" w:rsidRDefault="0071732E" w:rsidP="0071732E">
          <w:pPr>
            <w:pStyle w:val="Encabezado"/>
            <w:jc w:val="center"/>
            <w:rPr>
              <w:b/>
            </w:rPr>
          </w:pPr>
          <w:r>
            <w:rPr>
              <w:b/>
            </w:rPr>
            <w:t>PROYECTO:  Sistema de Gestión Académica</w:t>
          </w:r>
        </w:p>
      </w:tc>
    </w:tr>
    <w:tr w:rsidR="0071732E" w14:paraId="4DCBD40A" w14:textId="77777777" w:rsidTr="0071732E">
      <w:trPr>
        <w:cantSplit/>
        <w:trHeight w:val="247"/>
      </w:trPr>
      <w:tc>
        <w:tcPr>
          <w:tcW w:w="158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A2FCD8" w14:textId="77777777" w:rsidR="0071732E" w:rsidRDefault="0071732E" w:rsidP="0071732E">
          <w:pPr>
            <w:rPr>
              <w:b/>
              <w:sz w:val="18"/>
              <w:szCs w:val="18"/>
            </w:rPr>
          </w:pPr>
        </w:p>
      </w:tc>
      <w:tc>
        <w:tcPr>
          <w:tcW w:w="73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CAB698" w14:textId="77777777" w:rsidR="0071732E" w:rsidRDefault="0071732E" w:rsidP="0071732E">
          <w:pPr>
            <w:rPr>
              <w:b/>
            </w:rPr>
          </w:pPr>
        </w:p>
      </w:tc>
    </w:tr>
  </w:tbl>
  <w:p w14:paraId="1F924FFD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E6134"/>
    <w:rsid w:val="006F0ABE"/>
    <w:rsid w:val="006F59D3"/>
    <w:rsid w:val="0070142B"/>
    <w:rsid w:val="00705A7F"/>
    <w:rsid w:val="00712ABE"/>
    <w:rsid w:val="0071732E"/>
    <w:rsid w:val="00744BFC"/>
    <w:rsid w:val="00754AAF"/>
    <w:rsid w:val="007725A6"/>
    <w:rsid w:val="0077677A"/>
    <w:rsid w:val="007A63C9"/>
    <w:rsid w:val="007B36C0"/>
    <w:rsid w:val="007C5493"/>
    <w:rsid w:val="007D707B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5410F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25C"/>
    <w:rsid w:val="00B900C0"/>
    <w:rsid w:val="00BB0B14"/>
    <w:rsid w:val="00BF59F1"/>
    <w:rsid w:val="00C10649"/>
    <w:rsid w:val="00C14E2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34118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B7F1C8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732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32E"/>
    <w:rPr>
      <w:rFonts w:ascii="Segoe UI" w:hAnsi="Segoe UI" w:cs="Segoe UI"/>
      <w:sz w:val="18"/>
      <w:szCs w:val="18"/>
      <w:lang w:eastAsia="en-US"/>
    </w:rPr>
  </w:style>
  <w:style w:type="character" w:customStyle="1" w:styleId="EncabezadoCar">
    <w:name w:val="Encabezado Car"/>
    <w:basedOn w:val="Fuentedeprrafopredeter"/>
    <w:link w:val="Encabezado"/>
    <w:rsid w:val="0071732E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B470B-09C8-405A-A94A-C3D43AF7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4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sebastian fajardo</cp:lastModifiedBy>
  <cp:revision>5</cp:revision>
  <cp:lastPrinted>2002-08-12T21:00:00Z</cp:lastPrinted>
  <dcterms:created xsi:type="dcterms:W3CDTF">2018-02-21T06:58:00Z</dcterms:created>
  <dcterms:modified xsi:type="dcterms:W3CDTF">2019-04-26T01:55:00Z</dcterms:modified>
</cp:coreProperties>
</file>