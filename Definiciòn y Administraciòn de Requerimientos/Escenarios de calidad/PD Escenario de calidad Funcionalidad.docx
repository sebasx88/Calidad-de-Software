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7FCC" w14:textId="77777777"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14:paraId="2100ABB9" w14:textId="77777777" w:rsidR="006104AA" w:rsidRDefault="006104AA" w:rsidP="006104AA"/>
    <w:p w14:paraId="31C8A04A" w14:textId="264CE021" w:rsidR="006104AA" w:rsidRDefault="006104AA" w:rsidP="006104AA">
      <w:r>
        <w:t>Nombre:</w:t>
      </w:r>
      <w:r w:rsidR="004B5AC5">
        <w:t xml:space="preserve"> </w:t>
      </w:r>
      <w:r w:rsidR="00723570">
        <w:t>juan sebastian fajardo</w:t>
      </w:r>
    </w:p>
    <w:p w14:paraId="78BA06AE" w14:textId="77777777" w:rsidR="006104AA" w:rsidRDefault="006104AA" w:rsidP="006104AA"/>
    <w:p w14:paraId="139F2C36" w14:textId="77777777" w:rsidR="006104AA" w:rsidRDefault="006104AA" w:rsidP="006104AA">
      <w:r>
        <w:t>Fecha:</w:t>
      </w:r>
      <w:r w:rsidR="004B5AC5">
        <w:t xml:space="preserve"> </w:t>
      </w:r>
      <w:r w:rsidR="00A044BC">
        <w:t>03/04/2019</w:t>
      </w:r>
    </w:p>
    <w:p w14:paraId="5C6FD5C7" w14:textId="77777777" w:rsidR="006104AA" w:rsidRDefault="006104AA" w:rsidP="006104AA"/>
    <w:p w14:paraId="49691C0B" w14:textId="77777777" w:rsidR="006104AA" w:rsidRDefault="006104AA" w:rsidP="006104AA">
      <w:r>
        <w:t>Stakeholder:</w:t>
      </w:r>
      <w:r w:rsidR="004B5AC5">
        <w:t xml:space="preserve"> Usuario final</w:t>
      </w:r>
    </w:p>
    <w:p w14:paraId="6065A949" w14:textId="77777777" w:rsidR="006104AA" w:rsidRDefault="006104AA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14:paraId="4FDC17DD" w14:textId="77777777" w:rsidTr="006104AA">
        <w:tc>
          <w:tcPr>
            <w:tcW w:w="2518" w:type="dxa"/>
            <w:shd w:val="clear" w:color="auto" w:fill="92D050"/>
          </w:tcPr>
          <w:p w14:paraId="371C46D0" w14:textId="77777777" w:rsidR="006104AA" w:rsidRDefault="006104AA" w:rsidP="006104AA">
            <w:r>
              <w:t>Escenario de Calidad N°:</w:t>
            </w:r>
          </w:p>
        </w:tc>
        <w:tc>
          <w:tcPr>
            <w:tcW w:w="5895" w:type="dxa"/>
          </w:tcPr>
          <w:p w14:paraId="52D5659D" w14:textId="77777777" w:rsidR="006104AA" w:rsidRDefault="004B5AC5" w:rsidP="006104AA">
            <w:r>
              <w:t>2</w:t>
            </w:r>
          </w:p>
          <w:p w14:paraId="5FA81FE2" w14:textId="77777777" w:rsidR="006104AA" w:rsidRDefault="006104AA" w:rsidP="006104AA"/>
        </w:tc>
      </w:tr>
      <w:tr w:rsidR="006104AA" w14:paraId="4207E0E2" w14:textId="77777777" w:rsidTr="006104AA">
        <w:tc>
          <w:tcPr>
            <w:tcW w:w="2518" w:type="dxa"/>
            <w:shd w:val="clear" w:color="auto" w:fill="92D050"/>
          </w:tcPr>
          <w:p w14:paraId="498C4F4D" w14:textId="77777777"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14:paraId="26CB2AE5" w14:textId="77777777" w:rsidR="006104AA" w:rsidRDefault="006104AA" w:rsidP="006104AA"/>
          <w:p w14:paraId="5B395893" w14:textId="77777777" w:rsidR="006104AA" w:rsidRDefault="004B5AC5" w:rsidP="006104AA">
            <w:r>
              <w:t>Funcionalidad</w:t>
            </w:r>
          </w:p>
        </w:tc>
      </w:tr>
      <w:tr w:rsidR="006104AA" w14:paraId="6BFA6BF3" w14:textId="77777777" w:rsidTr="006104AA">
        <w:tc>
          <w:tcPr>
            <w:tcW w:w="2518" w:type="dxa"/>
            <w:shd w:val="clear" w:color="auto" w:fill="92D050"/>
          </w:tcPr>
          <w:p w14:paraId="434B2401" w14:textId="77777777"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14:paraId="34B11567" w14:textId="77777777" w:rsidR="006104AA" w:rsidRDefault="004B5AC5" w:rsidP="006104AA">
            <w:r>
              <w:t>Se debe garantizar que la aplicación opera de la manera en que estaba especificada.</w:t>
            </w:r>
          </w:p>
          <w:p w14:paraId="088EDE7F" w14:textId="77777777" w:rsidR="006104AA" w:rsidRDefault="006104AA" w:rsidP="006104AA"/>
        </w:tc>
      </w:tr>
      <w:tr w:rsidR="006104AA" w14:paraId="51D84F42" w14:textId="77777777" w:rsidTr="006104AA">
        <w:tc>
          <w:tcPr>
            <w:tcW w:w="2518" w:type="dxa"/>
            <w:shd w:val="clear" w:color="auto" w:fill="92D050"/>
          </w:tcPr>
          <w:p w14:paraId="010C43DD" w14:textId="77777777"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14:paraId="4E942F0E" w14:textId="77777777" w:rsidR="006104AA" w:rsidRDefault="006104AA" w:rsidP="006104AA"/>
          <w:p w14:paraId="25DE07A7" w14:textId="77777777" w:rsidR="006104AA" w:rsidRDefault="00BE7801" w:rsidP="008C0705">
            <w:r>
              <w:t>Usuarios</w:t>
            </w:r>
          </w:p>
        </w:tc>
      </w:tr>
      <w:tr w:rsidR="006104AA" w14:paraId="5C28C8B2" w14:textId="77777777" w:rsidTr="006104AA">
        <w:tc>
          <w:tcPr>
            <w:tcW w:w="2518" w:type="dxa"/>
            <w:shd w:val="clear" w:color="auto" w:fill="92D050"/>
          </w:tcPr>
          <w:p w14:paraId="72657CA7" w14:textId="77777777"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14:paraId="3A6BFF2A" w14:textId="77777777" w:rsidR="006104AA" w:rsidRDefault="00BE7801" w:rsidP="008C0705">
            <w:r>
              <w:t>C</w:t>
            </w:r>
            <w:r w:rsidR="00A044BC">
              <w:t>onsulta de horario</w:t>
            </w:r>
          </w:p>
        </w:tc>
      </w:tr>
      <w:tr w:rsidR="006104AA" w14:paraId="324A2DB6" w14:textId="77777777" w:rsidTr="006104AA">
        <w:tc>
          <w:tcPr>
            <w:tcW w:w="2518" w:type="dxa"/>
            <w:shd w:val="clear" w:color="auto" w:fill="92D050"/>
          </w:tcPr>
          <w:p w14:paraId="23A837B9" w14:textId="77777777"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14:paraId="076E6CA2" w14:textId="77777777" w:rsidR="006104AA" w:rsidRDefault="00DF0288" w:rsidP="006104AA">
            <w:r>
              <w:t>Aplicativo</w:t>
            </w:r>
            <w:r w:rsidR="00BC6A02">
              <w:t>, Base de datos</w:t>
            </w:r>
          </w:p>
        </w:tc>
      </w:tr>
      <w:tr w:rsidR="006104AA" w14:paraId="0805E3ED" w14:textId="77777777" w:rsidTr="006104AA">
        <w:tc>
          <w:tcPr>
            <w:tcW w:w="2518" w:type="dxa"/>
            <w:shd w:val="clear" w:color="auto" w:fill="92D050"/>
          </w:tcPr>
          <w:p w14:paraId="62C8750F" w14:textId="77777777"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14:paraId="3F3FA767" w14:textId="77777777" w:rsidR="006104AA" w:rsidRPr="00BC6A02" w:rsidRDefault="00BC6A02" w:rsidP="006104AA">
            <w:r>
              <w:t>Normal</w:t>
            </w:r>
          </w:p>
        </w:tc>
      </w:tr>
      <w:tr w:rsidR="006104AA" w14:paraId="408844B0" w14:textId="77777777" w:rsidTr="006104AA">
        <w:tc>
          <w:tcPr>
            <w:tcW w:w="2518" w:type="dxa"/>
            <w:shd w:val="clear" w:color="auto" w:fill="92D050"/>
          </w:tcPr>
          <w:p w14:paraId="6505B5D7" w14:textId="77777777"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14:paraId="271DE288" w14:textId="77777777" w:rsidR="006104AA" w:rsidRDefault="00A044BC" w:rsidP="006104AA">
            <w:r>
              <w:t>Muestra de manera correcta el horario</w:t>
            </w:r>
          </w:p>
        </w:tc>
      </w:tr>
      <w:tr w:rsidR="006104AA" w14:paraId="29B76228" w14:textId="77777777" w:rsidTr="006104AA">
        <w:tc>
          <w:tcPr>
            <w:tcW w:w="2518" w:type="dxa"/>
            <w:shd w:val="clear" w:color="auto" w:fill="92D050"/>
          </w:tcPr>
          <w:p w14:paraId="46BFE024" w14:textId="77777777"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14:paraId="4A069480" w14:textId="77777777" w:rsidR="006104AA" w:rsidRDefault="006104AA" w:rsidP="006104AA"/>
          <w:p w14:paraId="797BE104" w14:textId="77777777" w:rsidR="006104AA" w:rsidRDefault="00DF0288" w:rsidP="006104AA">
            <w:r>
              <w:t>Tiempo maximo de respuesta 6 segundos</w:t>
            </w:r>
          </w:p>
          <w:p w14:paraId="20745396" w14:textId="77777777" w:rsidR="00DF0288" w:rsidRDefault="00DF0288" w:rsidP="006104AA"/>
        </w:tc>
      </w:tr>
    </w:tbl>
    <w:p w14:paraId="7B3D6900" w14:textId="77777777" w:rsidR="006104AA" w:rsidRDefault="006104AA" w:rsidP="006104AA"/>
    <w:p w14:paraId="7DF22859" w14:textId="77777777" w:rsidR="00C14E2F" w:rsidRDefault="00C14E2F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E2F" w:rsidRPr="00B900C0" w14:paraId="5BC7660E" w14:textId="77777777" w:rsidTr="00FF0E49">
        <w:tc>
          <w:tcPr>
            <w:tcW w:w="8472" w:type="dxa"/>
            <w:gridSpan w:val="3"/>
            <w:shd w:val="clear" w:color="auto" w:fill="92D050"/>
            <w:vAlign w:val="center"/>
          </w:tcPr>
          <w:p w14:paraId="4E02C835" w14:textId="77777777" w:rsidR="00C14E2F" w:rsidRPr="00B900C0" w:rsidRDefault="00C14E2F" w:rsidP="00FF0E4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E2F" w:rsidRPr="00AF36C5" w14:paraId="7B258B15" w14:textId="77777777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BA307E6" w14:textId="77777777"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0872A9BF" w14:textId="77777777"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31E6B7CA" w14:textId="77777777" w:rsidR="00C14E2F" w:rsidRPr="00AF36C5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E2F" w:rsidRPr="00AF36C5" w14:paraId="4BCA35D8" w14:textId="77777777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6A55A880" w14:textId="77777777" w:rsidR="00C14E2F" w:rsidRPr="00AF36C5" w:rsidRDefault="00A044BC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03/04/2019</w:t>
            </w:r>
          </w:p>
        </w:tc>
        <w:tc>
          <w:tcPr>
            <w:tcW w:w="5386" w:type="dxa"/>
          </w:tcPr>
          <w:p w14:paraId="732E2AB6" w14:textId="77777777" w:rsidR="00C14E2F" w:rsidRPr="0077677A" w:rsidRDefault="00A044BC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Escenario de calidad de Funcionalidad</w:t>
            </w:r>
          </w:p>
        </w:tc>
        <w:tc>
          <w:tcPr>
            <w:tcW w:w="1560" w:type="dxa"/>
          </w:tcPr>
          <w:p w14:paraId="4D297DC1" w14:textId="31E63A4A" w:rsidR="00C14E2F" w:rsidRPr="00A044BC" w:rsidRDefault="00DD133A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Sebastian fajardo</w:t>
            </w:r>
            <w:bookmarkStart w:id="0" w:name="_GoBack"/>
            <w:bookmarkEnd w:id="0"/>
          </w:p>
        </w:tc>
      </w:tr>
    </w:tbl>
    <w:p w14:paraId="27808C6B" w14:textId="77777777" w:rsidR="00C14E2F" w:rsidRPr="006104AA" w:rsidRDefault="00C14E2F" w:rsidP="006104AA"/>
    <w:sectPr w:rsidR="00C14E2F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AD33" w14:textId="77777777" w:rsidR="00E521AD" w:rsidRDefault="00E521AD">
      <w:r>
        <w:separator/>
      </w:r>
    </w:p>
  </w:endnote>
  <w:endnote w:type="continuationSeparator" w:id="0">
    <w:p w14:paraId="6D4C101B" w14:textId="77777777" w:rsidR="00E521AD" w:rsidRDefault="00E5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F8EE2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C14E2F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C14E2F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6FABA" w14:textId="77777777" w:rsidR="00E521AD" w:rsidRDefault="00E521AD">
      <w:r>
        <w:separator/>
      </w:r>
    </w:p>
  </w:footnote>
  <w:footnote w:type="continuationSeparator" w:id="0">
    <w:p w14:paraId="5A296B14" w14:textId="77777777" w:rsidR="00E521AD" w:rsidRDefault="00E52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7311"/>
    </w:tblGrid>
    <w:tr w:rsidR="00A044BC" w14:paraId="038FD930" w14:textId="77777777" w:rsidTr="00974145">
      <w:trPr>
        <w:trHeight w:val="1135"/>
      </w:trPr>
      <w:tc>
        <w:tcPr>
          <w:tcW w:w="1586" w:type="dxa"/>
        </w:tcPr>
        <w:p w14:paraId="4DBAB416" w14:textId="77777777" w:rsidR="00A044BC" w:rsidRDefault="00A044BC" w:rsidP="00A044B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08B84700" wp14:editId="2088885E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vAlign w:val="center"/>
        </w:tcPr>
        <w:p w14:paraId="0E9BA183" w14:textId="77777777" w:rsidR="00A044BC" w:rsidRPr="006C794A" w:rsidRDefault="00A044BC" w:rsidP="00A044BC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</w:tr>
    <w:tr w:rsidR="00A044BC" w14:paraId="6D6E6131" w14:textId="77777777" w:rsidTr="00974145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408BBB90" w14:textId="77777777" w:rsidR="00A044BC" w:rsidRPr="00466334" w:rsidRDefault="00A044BC" w:rsidP="00A044B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7311" w:type="dxa"/>
          <w:vMerge w:val="restart"/>
          <w:vAlign w:val="center"/>
        </w:tcPr>
        <w:p w14:paraId="4BA754D6" w14:textId="77777777" w:rsidR="00A044BC" w:rsidRPr="00466334" w:rsidRDefault="00A044BC" w:rsidP="00A044B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Sistema de Gestión Académica</w:t>
          </w:r>
        </w:p>
      </w:tc>
    </w:tr>
    <w:tr w:rsidR="00A044BC" w14:paraId="3B1A6A52" w14:textId="77777777" w:rsidTr="00974145">
      <w:trPr>
        <w:cantSplit/>
        <w:trHeight w:val="247"/>
      </w:trPr>
      <w:tc>
        <w:tcPr>
          <w:tcW w:w="1586" w:type="dxa"/>
          <w:vMerge/>
          <w:vAlign w:val="center"/>
        </w:tcPr>
        <w:p w14:paraId="3E9391A2" w14:textId="77777777" w:rsidR="00A044BC" w:rsidRPr="00466334" w:rsidRDefault="00A044BC" w:rsidP="00A044BC">
          <w:pPr>
            <w:pStyle w:val="Encabezado"/>
            <w:jc w:val="center"/>
            <w:rPr>
              <w:b/>
            </w:rPr>
          </w:pPr>
        </w:p>
      </w:tc>
      <w:tc>
        <w:tcPr>
          <w:tcW w:w="7311" w:type="dxa"/>
          <w:vMerge/>
          <w:vAlign w:val="center"/>
        </w:tcPr>
        <w:p w14:paraId="3E46BF01" w14:textId="77777777" w:rsidR="00A044BC" w:rsidRPr="00466334" w:rsidRDefault="00A044BC" w:rsidP="00A044B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14:paraId="7F6DA746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6449"/>
    <w:multiLevelType w:val="hybridMultilevel"/>
    <w:tmpl w:val="36746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2F6BC9"/>
    <w:rsid w:val="003A7E60"/>
    <w:rsid w:val="003B43C1"/>
    <w:rsid w:val="00434FC8"/>
    <w:rsid w:val="00490453"/>
    <w:rsid w:val="004B1655"/>
    <w:rsid w:val="004B5AC5"/>
    <w:rsid w:val="004B665C"/>
    <w:rsid w:val="00531547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23570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C0705"/>
    <w:rsid w:val="008E2140"/>
    <w:rsid w:val="008F417D"/>
    <w:rsid w:val="00921243"/>
    <w:rsid w:val="009E03FD"/>
    <w:rsid w:val="009F4503"/>
    <w:rsid w:val="00A0348C"/>
    <w:rsid w:val="00A044BC"/>
    <w:rsid w:val="00A40446"/>
    <w:rsid w:val="00A60949"/>
    <w:rsid w:val="00A761D9"/>
    <w:rsid w:val="00AC753F"/>
    <w:rsid w:val="00AF2348"/>
    <w:rsid w:val="00B0443B"/>
    <w:rsid w:val="00B06D5D"/>
    <w:rsid w:val="00B14DC6"/>
    <w:rsid w:val="00B4750C"/>
    <w:rsid w:val="00B52F87"/>
    <w:rsid w:val="00B672E7"/>
    <w:rsid w:val="00B845AB"/>
    <w:rsid w:val="00B8625C"/>
    <w:rsid w:val="00B900C0"/>
    <w:rsid w:val="00BB0B14"/>
    <w:rsid w:val="00BC6A02"/>
    <w:rsid w:val="00BE7801"/>
    <w:rsid w:val="00C10649"/>
    <w:rsid w:val="00C14E2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DD133A"/>
    <w:rsid w:val="00DF0288"/>
    <w:rsid w:val="00E0231C"/>
    <w:rsid w:val="00E07613"/>
    <w:rsid w:val="00E2018B"/>
    <w:rsid w:val="00E3003F"/>
    <w:rsid w:val="00E43B20"/>
    <w:rsid w:val="00E521AD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B4863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Prrafodelista">
    <w:name w:val="List Paragraph"/>
    <w:basedOn w:val="Normal"/>
    <w:uiPriority w:val="34"/>
    <w:qFormat/>
    <w:rsid w:val="008C07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44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B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79264-2CB3-4012-8712-CB4508CD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28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sebastian fajardo</cp:lastModifiedBy>
  <cp:revision>9</cp:revision>
  <cp:lastPrinted>2002-08-12T21:00:00Z</cp:lastPrinted>
  <dcterms:created xsi:type="dcterms:W3CDTF">2018-02-20T04:59:00Z</dcterms:created>
  <dcterms:modified xsi:type="dcterms:W3CDTF">2019-04-26T01:54:00Z</dcterms:modified>
</cp:coreProperties>
</file>