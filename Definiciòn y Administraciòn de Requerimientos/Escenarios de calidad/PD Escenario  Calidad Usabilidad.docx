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7922" w14:textId="77777777"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14:paraId="0894D73C" w14:textId="77777777" w:rsidR="006104AA" w:rsidRDefault="006104AA" w:rsidP="006104AA"/>
    <w:p w14:paraId="5111D005" w14:textId="27488A7A" w:rsidR="006104AA" w:rsidRDefault="006104AA" w:rsidP="006104AA">
      <w:r>
        <w:t>Nombre:</w:t>
      </w:r>
      <w:r w:rsidR="004047B0">
        <w:t xml:space="preserve"> </w:t>
      </w:r>
      <w:r w:rsidR="00641B1B">
        <w:t>juan sebastian fajardo</w:t>
      </w:r>
    </w:p>
    <w:p w14:paraId="336624A3" w14:textId="77777777" w:rsidR="006104AA" w:rsidRDefault="006104AA" w:rsidP="006104AA"/>
    <w:p w14:paraId="70984C5E" w14:textId="77777777" w:rsidR="006104AA" w:rsidRDefault="006104AA" w:rsidP="006104AA">
      <w:r>
        <w:t>Fecha:</w:t>
      </w:r>
      <w:r w:rsidR="004047B0">
        <w:t xml:space="preserve"> </w:t>
      </w:r>
      <w:r w:rsidR="00106C21">
        <w:t>3/04/2019</w:t>
      </w:r>
    </w:p>
    <w:p w14:paraId="1DB6931C" w14:textId="77777777" w:rsidR="006104AA" w:rsidRDefault="006104AA" w:rsidP="006104AA"/>
    <w:p w14:paraId="00364E73" w14:textId="77777777" w:rsidR="006104AA" w:rsidRDefault="006104AA" w:rsidP="006104AA">
      <w:r>
        <w:t>Stakeholder:</w:t>
      </w:r>
      <w:r w:rsidR="00A62E37">
        <w:t xml:space="preserve"> Usuario final</w:t>
      </w:r>
    </w:p>
    <w:p w14:paraId="3E6C4AE0" w14:textId="77777777" w:rsidR="00A62E37" w:rsidRDefault="00A62E37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14:paraId="2D248373" w14:textId="77777777" w:rsidTr="006104AA">
        <w:tc>
          <w:tcPr>
            <w:tcW w:w="2518" w:type="dxa"/>
            <w:shd w:val="clear" w:color="auto" w:fill="92D050"/>
          </w:tcPr>
          <w:p w14:paraId="5B813696" w14:textId="77777777" w:rsidR="006104AA" w:rsidRPr="00106C21" w:rsidRDefault="006104AA" w:rsidP="006104AA">
            <w:pPr>
              <w:rPr>
                <w:u w:val="single"/>
              </w:rPr>
            </w:pPr>
            <w:r>
              <w:t xml:space="preserve">Escenario de Calidad </w:t>
            </w:r>
            <w:r w:rsidR="00106C21">
              <w:t>No</w:t>
            </w:r>
            <w:r>
              <w:t>:</w:t>
            </w:r>
          </w:p>
        </w:tc>
        <w:tc>
          <w:tcPr>
            <w:tcW w:w="5895" w:type="dxa"/>
          </w:tcPr>
          <w:p w14:paraId="0717FE19" w14:textId="77777777" w:rsidR="006104AA" w:rsidRDefault="00A62E37" w:rsidP="006104AA">
            <w:r>
              <w:t>1</w:t>
            </w:r>
          </w:p>
          <w:p w14:paraId="3E7BC43F" w14:textId="77777777" w:rsidR="006104AA" w:rsidRDefault="006104AA" w:rsidP="006104AA"/>
        </w:tc>
      </w:tr>
      <w:tr w:rsidR="006104AA" w14:paraId="6FF19ACB" w14:textId="77777777" w:rsidTr="006104AA">
        <w:tc>
          <w:tcPr>
            <w:tcW w:w="2518" w:type="dxa"/>
            <w:shd w:val="clear" w:color="auto" w:fill="92D050"/>
          </w:tcPr>
          <w:p w14:paraId="6CD38F18" w14:textId="77777777"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14:paraId="0B256E07" w14:textId="77777777" w:rsidR="006104AA" w:rsidRDefault="00106C21" w:rsidP="006104AA">
            <w:r>
              <w:t>Usabilidad</w:t>
            </w:r>
          </w:p>
          <w:p w14:paraId="35FAC202" w14:textId="77777777" w:rsidR="006104AA" w:rsidRDefault="006104AA" w:rsidP="006104AA"/>
        </w:tc>
      </w:tr>
      <w:tr w:rsidR="006104AA" w14:paraId="1EB85E8F" w14:textId="77777777" w:rsidTr="006104AA">
        <w:tc>
          <w:tcPr>
            <w:tcW w:w="2518" w:type="dxa"/>
            <w:shd w:val="clear" w:color="auto" w:fill="92D050"/>
          </w:tcPr>
          <w:p w14:paraId="22CC564F" w14:textId="77777777"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14:paraId="1417D238" w14:textId="77777777" w:rsidR="006104AA" w:rsidRDefault="00106C21" w:rsidP="006104AA">
            <w:r>
              <w:t>El usuario puede acceder a todos los servicios de la página en menos de 5 clics</w:t>
            </w:r>
            <w:r w:rsidR="009F7C1D">
              <w:t>.</w:t>
            </w:r>
          </w:p>
          <w:p w14:paraId="70E866B0" w14:textId="77777777" w:rsidR="006104AA" w:rsidRDefault="006104AA" w:rsidP="006104AA"/>
        </w:tc>
      </w:tr>
      <w:tr w:rsidR="006104AA" w14:paraId="4054098A" w14:textId="77777777" w:rsidTr="006104AA">
        <w:tc>
          <w:tcPr>
            <w:tcW w:w="2518" w:type="dxa"/>
            <w:shd w:val="clear" w:color="auto" w:fill="92D050"/>
          </w:tcPr>
          <w:p w14:paraId="221047BA" w14:textId="77777777"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14:paraId="659C71C0" w14:textId="77777777" w:rsidR="006104AA" w:rsidRDefault="00F32713" w:rsidP="006104AA">
            <w:r>
              <w:t>Administrador del sistema</w:t>
            </w:r>
          </w:p>
          <w:p w14:paraId="3DC4C205" w14:textId="77777777" w:rsidR="00E361F5" w:rsidRDefault="00E361F5" w:rsidP="006104AA"/>
        </w:tc>
      </w:tr>
      <w:tr w:rsidR="006104AA" w14:paraId="1D6692A9" w14:textId="77777777" w:rsidTr="006104AA">
        <w:tc>
          <w:tcPr>
            <w:tcW w:w="2518" w:type="dxa"/>
            <w:shd w:val="clear" w:color="auto" w:fill="92D050"/>
          </w:tcPr>
          <w:p w14:paraId="72FED729" w14:textId="77777777"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14:paraId="35912C8B" w14:textId="77777777" w:rsidR="006104AA" w:rsidRDefault="00106C21" w:rsidP="00AC7F4F">
            <w:r>
              <w:t xml:space="preserve">Mayor velocidad en el tiempo de atención al usuario. </w:t>
            </w:r>
          </w:p>
        </w:tc>
      </w:tr>
      <w:tr w:rsidR="00106C21" w14:paraId="46E4374F" w14:textId="77777777" w:rsidTr="006104AA">
        <w:tc>
          <w:tcPr>
            <w:tcW w:w="2518" w:type="dxa"/>
            <w:shd w:val="clear" w:color="auto" w:fill="92D050"/>
          </w:tcPr>
          <w:p w14:paraId="03151FC9" w14:textId="77777777" w:rsidR="00106C21" w:rsidRDefault="00106C21" w:rsidP="00106C21">
            <w:r>
              <w:t>Medida de la Respuesta:</w:t>
            </w:r>
          </w:p>
        </w:tc>
        <w:tc>
          <w:tcPr>
            <w:tcW w:w="5895" w:type="dxa"/>
          </w:tcPr>
          <w:p w14:paraId="5C7112F2" w14:textId="77777777" w:rsidR="00106C21" w:rsidRDefault="00106C21" w:rsidP="00106C21">
            <w:r>
              <w:t xml:space="preserve">Mejora en los tiempos de navegación. </w:t>
            </w:r>
          </w:p>
          <w:p w14:paraId="78F0BF34" w14:textId="77777777" w:rsidR="00106C21" w:rsidRDefault="00106C21" w:rsidP="00106C21"/>
        </w:tc>
      </w:tr>
    </w:tbl>
    <w:p w14:paraId="3C2AB0A2" w14:textId="77777777" w:rsidR="006104AA" w:rsidRDefault="006104AA" w:rsidP="006104AA"/>
    <w:p w14:paraId="4CC71603" w14:textId="77777777"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14:paraId="1409B316" w14:textId="77777777" w:rsidTr="001475AF">
        <w:tc>
          <w:tcPr>
            <w:tcW w:w="8472" w:type="dxa"/>
            <w:gridSpan w:val="3"/>
            <w:shd w:val="clear" w:color="auto" w:fill="92D050"/>
            <w:vAlign w:val="center"/>
          </w:tcPr>
          <w:p w14:paraId="0CA43ECB" w14:textId="77777777"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14:paraId="4389C47F" w14:textId="77777777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53281574" w14:textId="77777777"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3CBE167" w14:textId="77777777"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F92F339" w14:textId="77777777"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14:paraId="1E76D5DF" w14:textId="77777777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17442078" w14:textId="77777777" w:rsidR="00413C79" w:rsidRPr="00AF36C5" w:rsidRDefault="00106C21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</w:t>
            </w:r>
            <w:r w:rsidR="00413C79">
              <w:rPr>
                <w:rFonts w:ascii="Arial" w:hAnsi="Arial" w:cs="Arial"/>
                <w:sz w:val="18"/>
                <w:szCs w:val="18"/>
                <w:lang w:val="es-ES"/>
              </w:rPr>
              <w:t>/0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="00413C79">
              <w:rPr>
                <w:rFonts w:ascii="Arial" w:hAnsi="Arial" w:cs="Arial"/>
                <w:sz w:val="18"/>
                <w:szCs w:val="18"/>
                <w:lang w:val="es-ES"/>
              </w:rPr>
              <w:t>/201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</w:p>
        </w:tc>
        <w:tc>
          <w:tcPr>
            <w:tcW w:w="5386" w:type="dxa"/>
          </w:tcPr>
          <w:p w14:paraId="2B9E5763" w14:textId="77777777"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Elaboración del escenario de calidad</w:t>
            </w:r>
          </w:p>
        </w:tc>
        <w:tc>
          <w:tcPr>
            <w:tcW w:w="1560" w:type="dxa"/>
          </w:tcPr>
          <w:p w14:paraId="748B48DA" w14:textId="29B95D0D" w:rsidR="00413C79" w:rsidRPr="00AF36C5" w:rsidRDefault="00FB6EC7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Sebastian fajardo</w:t>
            </w:r>
            <w:bookmarkStart w:id="0" w:name="_GoBack"/>
            <w:bookmarkEnd w:id="0"/>
          </w:p>
        </w:tc>
      </w:tr>
    </w:tbl>
    <w:p w14:paraId="4FF79D75" w14:textId="77777777" w:rsidR="00413C79" w:rsidRPr="00106C21" w:rsidRDefault="00413C79" w:rsidP="006104AA">
      <w:pPr>
        <w:rPr>
          <w:u w:val="single"/>
        </w:rPr>
      </w:pPr>
    </w:p>
    <w:sectPr w:rsidR="00413C79" w:rsidRPr="00106C21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9B843" w14:textId="77777777" w:rsidR="00CB2909" w:rsidRDefault="00CB2909">
      <w:r>
        <w:separator/>
      </w:r>
    </w:p>
  </w:endnote>
  <w:endnote w:type="continuationSeparator" w:id="0">
    <w:p w14:paraId="2370F3F3" w14:textId="77777777" w:rsidR="00CB2909" w:rsidRDefault="00CB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AB44A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91FE8" w14:textId="77777777" w:rsidR="00CB2909" w:rsidRDefault="00CB2909">
      <w:r>
        <w:separator/>
      </w:r>
    </w:p>
  </w:footnote>
  <w:footnote w:type="continuationSeparator" w:id="0">
    <w:p w14:paraId="12C19470" w14:textId="77777777" w:rsidR="00CB2909" w:rsidRDefault="00CB2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7311"/>
    </w:tblGrid>
    <w:tr w:rsidR="00106C21" w14:paraId="01DBC654" w14:textId="77777777" w:rsidTr="00106C21">
      <w:trPr>
        <w:trHeight w:val="1135"/>
      </w:trPr>
      <w:tc>
        <w:tcPr>
          <w:tcW w:w="1586" w:type="dxa"/>
        </w:tcPr>
        <w:p w14:paraId="22384AE1" w14:textId="77777777" w:rsidR="00106C21" w:rsidRDefault="00106C21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01D26C91" wp14:editId="009B9793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vAlign w:val="center"/>
        </w:tcPr>
        <w:p w14:paraId="649D4E90" w14:textId="77777777" w:rsidR="00106C21" w:rsidRPr="006C794A" w:rsidRDefault="00106C21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</w:tr>
    <w:tr w:rsidR="00106C21" w14:paraId="7080B53E" w14:textId="77777777" w:rsidTr="00106C21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67543A16" w14:textId="77777777" w:rsidR="00106C21" w:rsidRPr="00466334" w:rsidRDefault="00106C21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7311" w:type="dxa"/>
          <w:vMerge w:val="restart"/>
          <w:vAlign w:val="center"/>
        </w:tcPr>
        <w:p w14:paraId="25455954" w14:textId="77777777" w:rsidR="00106C21" w:rsidRPr="00466334" w:rsidRDefault="00106C21" w:rsidP="002B5BEC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106C21" w14:paraId="4BCCB2A7" w14:textId="77777777" w:rsidTr="00106C21">
      <w:trPr>
        <w:cantSplit/>
        <w:trHeight w:val="247"/>
      </w:trPr>
      <w:tc>
        <w:tcPr>
          <w:tcW w:w="1586" w:type="dxa"/>
          <w:vMerge/>
          <w:vAlign w:val="center"/>
        </w:tcPr>
        <w:p w14:paraId="14B6018A" w14:textId="77777777" w:rsidR="00106C21" w:rsidRPr="00466334" w:rsidRDefault="00106C21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7311" w:type="dxa"/>
          <w:vMerge/>
          <w:vAlign w:val="center"/>
        </w:tcPr>
        <w:p w14:paraId="2565C1E8" w14:textId="77777777" w:rsidR="00106C21" w:rsidRPr="00466334" w:rsidRDefault="00106C21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14:paraId="06EE948D" w14:textId="77777777"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06C21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64EA6"/>
    <w:rsid w:val="005E1459"/>
    <w:rsid w:val="005E3699"/>
    <w:rsid w:val="005F4F6B"/>
    <w:rsid w:val="006104AA"/>
    <w:rsid w:val="00641B1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A63C9"/>
    <w:rsid w:val="007B36C0"/>
    <w:rsid w:val="007C5493"/>
    <w:rsid w:val="00815066"/>
    <w:rsid w:val="00842334"/>
    <w:rsid w:val="00850072"/>
    <w:rsid w:val="0086124D"/>
    <w:rsid w:val="008662B7"/>
    <w:rsid w:val="00870EE1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BF301F"/>
    <w:rsid w:val="00C10649"/>
    <w:rsid w:val="00C33D7A"/>
    <w:rsid w:val="00C40CA2"/>
    <w:rsid w:val="00C54727"/>
    <w:rsid w:val="00C805FF"/>
    <w:rsid w:val="00CB2909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B6EC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8E729C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06C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C2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2CEFC-183A-48C9-A8B1-4FD077BC7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37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sebastian fajardo</cp:lastModifiedBy>
  <cp:revision>13</cp:revision>
  <cp:lastPrinted>2002-08-12T21:00:00Z</cp:lastPrinted>
  <dcterms:created xsi:type="dcterms:W3CDTF">2018-02-20T04:59:00Z</dcterms:created>
  <dcterms:modified xsi:type="dcterms:W3CDTF">2019-04-26T01:54:00Z</dcterms:modified>
</cp:coreProperties>
</file>