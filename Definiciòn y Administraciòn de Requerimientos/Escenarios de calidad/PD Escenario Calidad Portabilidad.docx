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47774" w14:textId="77777777" w:rsidR="006760F4" w:rsidRDefault="006104AA" w:rsidP="006104AA">
      <w:pPr>
        <w:jc w:val="center"/>
        <w:rPr>
          <w:b/>
          <w:sz w:val="22"/>
        </w:rPr>
      </w:pPr>
      <w:r w:rsidRPr="006104AA">
        <w:rPr>
          <w:b/>
          <w:sz w:val="22"/>
        </w:rPr>
        <w:t>Taller Escenarios de Calidad</w:t>
      </w:r>
    </w:p>
    <w:p w14:paraId="1E878FC9" w14:textId="77777777" w:rsidR="006104AA" w:rsidRDefault="006104AA" w:rsidP="006104AA"/>
    <w:p w14:paraId="51A3C233" w14:textId="30CCC087" w:rsidR="006104AA" w:rsidRDefault="006104AA" w:rsidP="006104AA">
      <w:r>
        <w:t>Nombre:</w:t>
      </w:r>
      <w:r w:rsidR="004047B0">
        <w:t xml:space="preserve"> </w:t>
      </w:r>
      <w:r w:rsidR="008C693C">
        <w:t>juan sebastian fajardo</w:t>
      </w:r>
    </w:p>
    <w:p w14:paraId="125DF081" w14:textId="77777777" w:rsidR="006104AA" w:rsidRDefault="006104AA" w:rsidP="006104AA"/>
    <w:p w14:paraId="38E02D66" w14:textId="77777777" w:rsidR="006104AA" w:rsidRDefault="006104AA" w:rsidP="006104AA">
      <w:r>
        <w:t>Fecha:</w:t>
      </w:r>
      <w:r w:rsidR="004047B0">
        <w:t xml:space="preserve"> </w:t>
      </w:r>
      <w:r w:rsidR="00D07F6D">
        <w:t>03/04</w:t>
      </w:r>
      <w:r w:rsidR="004047B0">
        <w:t>/201</w:t>
      </w:r>
      <w:r w:rsidR="00D07F6D">
        <w:t>9</w:t>
      </w:r>
    </w:p>
    <w:p w14:paraId="0B3A862A" w14:textId="77777777" w:rsidR="006104AA" w:rsidRDefault="006104AA" w:rsidP="006104AA"/>
    <w:p w14:paraId="5F39A025" w14:textId="77777777" w:rsidR="006104AA" w:rsidRDefault="006104AA" w:rsidP="006104AA">
      <w:r>
        <w:t>Stakeholder:</w:t>
      </w:r>
      <w:r w:rsidR="00A62E37">
        <w:t xml:space="preserve"> Usuario final</w:t>
      </w:r>
    </w:p>
    <w:p w14:paraId="40C18FB2" w14:textId="77777777" w:rsidR="00A62E37" w:rsidRDefault="00A62E37" w:rsidP="006104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5895"/>
      </w:tblGrid>
      <w:tr w:rsidR="006104AA" w14:paraId="014706C6" w14:textId="77777777" w:rsidTr="006104AA">
        <w:tc>
          <w:tcPr>
            <w:tcW w:w="2518" w:type="dxa"/>
            <w:shd w:val="clear" w:color="auto" w:fill="92D050"/>
          </w:tcPr>
          <w:p w14:paraId="5CB27ADA" w14:textId="77777777" w:rsidR="006104AA" w:rsidRDefault="006104AA" w:rsidP="006104AA">
            <w:r>
              <w:t xml:space="preserve">Escenario de Calidad </w:t>
            </w:r>
            <w:proofErr w:type="spellStart"/>
            <w:r>
              <w:t>N°</w:t>
            </w:r>
            <w:proofErr w:type="spellEnd"/>
            <w:r>
              <w:t>:</w:t>
            </w:r>
          </w:p>
        </w:tc>
        <w:tc>
          <w:tcPr>
            <w:tcW w:w="5895" w:type="dxa"/>
          </w:tcPr>
          <w:p w14:paraId="461FD935" w14:textId="77777777" w:rsidR="006104AA" w:rsidRDefault="009E2917" w:rsidP="006104AA">
            <w:r>
              <w:t>4</w:t>
            </w:r>
          </w:p>
          <w:p w14:paraId="4EDCA231" w14:textId="77777777" w:rsidR="006104AA" w:rsidRDefault="006104AA" w:rsidP="006104AA"/>
        </w:tc>
      </w:tr>
      <w:tr w:rsidR="006104AA" w14:paraId="3A6658C1" w14:textId="77777777" w:rsidTr="006104AA">
        <w:tc>
          <w:tcPr>
            <w:tcW w:w="2518" w:type="dxa"/>
            <w:shd w:val="clear" w:color="auto" w:fill="92D050"/>
          </w:tcPr>
          <w:p w14:paraId="1CDB8CA9" w14:textId="77777777" w:rsidR="006104AA" w:rsidRDefault="006104AA" w:rsidP="006104AA">
            <w:r>
              <w:t>Atributo de Calidad</w:t>
            </w:r>
          </w:p>
        </w:tc>
        <w:tc>
          <w:tcPr>
            <w:tcW w:w="5895" w:type="dxa"/>
          </w:tcPr>
          <w:p w14:paraId="2DAFE1C0" w14:textId="77777777" w:rsidR="006104AA" w:rsidRDefault="009E2917" w:rsidP="006104AA">
            <w:r>
              <w:t>Portabilidad</w:t>
            </w:r>
          </w:p>
          <w:p w14:paraId="4F744420" w14:textId="77777777" w:rsidR="006104AA" w:rsidRDefault="006104AA" w:rsidP="006104AA"/>
        </w:tc>
      </w:tr>
      <w:tr w:rsidR="006104AA" w14:paraId="2AAEC40E" w14:textId="77777777" w:rsidTr="006104AA">
        <w:tc>
          <w:tcPr>
            <w:tcW w:w="2518" w:type="dxa"/>
            <w:shd w:val="clear" w:color="auto" w:fill="92D050"/>
          </w:tcPr>
          <w:p w14:paraId="0367AD19" w14:textId="77777777" w:rsidR="006104AA" w:rsidRDefault="006104AA" w:rsidP="006104AA">
            <w:r>
              <w:t>Justificación:</w:t>
            </w:r>
          </w:p>
        </w:tc>
        <w:tc>
          <w:tcPr>
            <w:tcW w:w="5895" w:type="dxa"/>
          </w:tcPr>
          <w:p w14:paraId="3B684869" w14:textId="77777777" w:rsidR="006104AA" w:rsidRDefault="00D07F6D" w:rsidP="00D07F6D">
            <w:r>
              <w:t>La aplicación debe mostrarse de manera correcta sin importar el navegador desde el que se acceda</w:t>
            </w:r>
          </w:p>
        </w:tc>
      </w:tr>
      <w:tr w:rsidR="006104AA" w14:paraId="3DD1F252" w14:textId="77777777" w:rsidTr="006104AA">
        <w:tc>
          <w:tcPr>
            <w:tcW w:w="2518" w:type="dxa"/>
            <w:shd w:val="clear" w:color="auto" w:fill="92D050"/>
          </w:tcPr>
          <w:p w14:paraId="0DA413BF" w14:textId="77777777" w:rsidR="006104AA" w:rsidRDefault="006104AA" w:rsidP="006104AA">
            <w:r>
              <w:t>Fuente:</w:t>
            </w:r>
          </w:p>
        </w:tc>
        <w:tc>
          <w:tcPr>
            <w:tcW w:w="5895" w:type="dxa"/>
          </w:tcPr>
          <w:p w14:paraId="6A9644E0" w14:textId="77777777" w:rsidR="006104AA" w:rsidRDefault="00F32713" w:rsidP="006104AA">
            <w:r>
              <w:t>Administrador del sistema</w:t>
            </w:r>
          </w:p>
          <w:p w14:paraId="21DD31F3" w14:textId="77777777" w:rsidR="00E361F5" w:rsidRDefault="00E361F5" w:rsidP="006104AA"/>
        </w:tc>
      </w:tr>
      <w:tr w:rsidR="006104AA" w14:paraId="60DC3DD9" w14:textId="77777777" w:rsidTr="006104AA">
        <w:tc>
          <w:tcPr>
            <w:tcW w:w="2518" w:type="dxa"/>
            <w:shd w:val="clear" w:color="auto" w:fill="92D050"/>
          </w:tcPr>
          <w:p w14:paraId="3A4A12B9" w14:textId="77777777" w:rsidR="006104AA" w:rsidRDefault="006104AA" w:rsidP="006104AA">
            <w:r>
              <w:t>Estimulo:</w:t>
            </w:r>
          </w:p>
        </w:tc>
        <w:tc>
          <w:tcPr>
            <w:tcW w:w="5895" w:type="dxa"/>
          </w:tcPr>
          <w:p w14:paraId="46BD225E" w14:textId="77777777" w:rsidR="006104AA" w:rsidRDefault="009E2917" w:rsidP="00AC7F4F">
            <w:r>
              <w:t xml:space="preserve">Peticiones de diferentes </w:t>
            </w:r>
            <w:r w:rsidR="00D07F6D">
              <w:t>navegadores</w:t>
            </w:r>
            <w:r>
              <w:t xml:space="preserve"> a la aplicación </w:t>
            </w:r>
          </w:p>
        </w:tc>
      </w:tr>
      <w:tr w:rsidR="006104AA" w14:paraId="1A4C1758" w14:textId="77777777" w:rsidTr="006104AA">
        <w:tc>
          <w:tcPr>
            <w:tcW w:w="2518" w:type="dxa"/>
            <w:shd w:val="clear" w:color="auto" w:fill="92D050"/>
          </w:tcPr>
          <w:p w14:paraId="7C3D9588" w14:textId="77777777" w:rsidR="006104AA" w:rsidRDefault="006104AA" w:rsidP="006104AA">
            <w:r>
              <w:t>Artefacto:</w:t>
            </w:r>
          </w:p>
        </w:tc>
        <w:tc>
          <w:tcPr>
            <w:tcW w:w="5895" w:type="dxa"/>
          </w:tcPr>
          <w:p w14:paraId="619E6B3B" w14:textId="77777777" w:rsidR="006104AA" w:rsidRDefault="009E2917" w:rsidP="006104AA">
            <w:r>
              <w:t xml:space="preserve">Codificación de la aplicación </w:t>
            </w:r>
          </w:p>
          <w:p w14:paraId="158494C5" w14:textId="77777777" w:rsidR="006104AA" w:rsidRDefault="006104AA" w:rsidP="006104AA"/>
        </w:tc>
      </w:tr>
      <w:tr w:rsidR="006104AA" w14:paraId="70949C31" w14:textId="77777777" w:rsidTr="006104AA">
        <w:tc>
          <w:tcPr>
            <w:tcW w:w="2518" w:type="dxa"/>
            <w:shd w:val="clear" w:color="auto" w:fill="92D050"/>
          </w:tcPr>
          <w:p w14:paraId="74285346" w14:textId="77777777" w:rsidR="006104AA" w:rsidRDefault="006104AA" w:rsidP="006104AA">
            <w:r>
              <w:t>Ambiente:</w:t>
            </w:r>
          </w:p>
        </w:tc>
        <w:tc>
          <w:tcPr>
            <w:tcW w:w="5895" w:type="dxa"/>
          </w:tcPr>
          <w:p w14:paraId="4A0F8922" w14:textId="77777777" w:rsidR="006104AA" w:rsidRDefault="009E2917" w:rsidP="006104AA">
            <w:r>
              <w:t xml:space="preserve">Tiempo de </w:t>
            </w:r>
            <w:r w:rsidR="00D07F6D">
              <w:t>desarrollo.</w:t>
            </w:r>
          </w:p>
          <w:p w14:paraId="510CBBFC" w14:textId="77777777" w:rsidR="00AC7F4F" w:rsidRDefault="00AC7F4F" w:rsidP="006104AA"/>
        </w:tc>
      </w:tr>
      <w:tr w:rsidR="006104AA" w14:paraId="28434C31" w14:textId="77777777" w:rsidTr="006104AA">
        <w:tc>
          <w:tcPr>
            <w:tcW w:w="2518" w:type="dxa"/>
            <w:shd w:val="clear" w:color="auto" w:fill="92D050"/>
          </w:tcPr>
          <w:p w14:paraId="1039085A" w14:textId="77777777" w:rsidR="006104AA" w:rsidRDefault="006104AA" w:rsidP="006104AA">
            <w:r>
              <w:t>Respuesta:</w:t>
            </w:r>
          </w:p>
        </w:tc>
        <w:tc>
          <w:tcPr>
            <w:tcW w:w="5895" w:type="dxa"/>
          </w:tcPr>
          <w:p w14:paraId="7702249B" w14:textId="77777777" w:rsidR="006104AA" w:rsidRDefault="009E2917" w:rsidP="006104AA">
            <w:r>
              <w:t>Satisfacer la disponibilidad de la aplicación en l</w:t>
            </w:r>
            <w:r w:rsidR="00D07F6D">
              <w:t>os navegadores</w:t>
            </w:r>
            <w:r>
              <w:t xml:space="preserve"> existentes</w:t>
            </w:r>
          </w:p>
        </w:tc>
      </w:tr>
      <w:tr w:rsidR="006104AA" w14:paraId="20440849" w14:textId="77777777" w:rsidTr="006104AA">
        <w:tc>
          <w:tcPr>
            <w:tcW w:w="2518" w:type="dxa"/>
            <w:shd w:val="clear" w:color="auto" w:fill="92D050"/>
          </w:tcPr>
          <w:p w14:paraId="38CEAD46" w14:textId="77777777" w:rsidR="006104AA" w:rsidRDefault="006104AA" w:rsidP="006104AA">
            <w:r>
              <w:t>Medida de la Respuesta:</w:t>
            </w:r>
          </w:p>
        </w:tc>
        <w:tc>
          <w:tcPr>
            <w:tcW w:w="5895" w:type="dxa"/>
          </w:tcPr>
          <w:p w14:paraId="6BDA161E" w14:textId="77777777" w:rsidR="006104AA" w:rsidRDefault="00564EA6" w:rsidP="006104AA">
            <w:r>
              <w:t xml:space="preserve">Mejora </w:t>
            </w:r>
            <w:r w:rsidR="009E2917">
              <w:t>en la accesibilidad de cualquier</w:t>
            </w:r>
            <w:r w:rsidR="00D07F6D">
              <w:t xml:space="preserve"> navegador a</w:t>
            </w:r>
            <w:r w:rsidR="009E2917">
              <w:t xml:space="preserve"> la aplicación </w:t>
            </w:r>
            <w:r>
              <w:t xml:space="preserve"> </w:t>
            </w:r>
          </w:p>
          <w:p w14:paraId="288F65E0" w14:textId="77777777" w:rsidR="006104AA" w:rsidRDefault="006104AA" w:rsidP="006104AA"/>
        </w:tc>
      </w:tr>
    </w:tbl>
    <w:p w14:paraId="6CFE9E0D" w14:textId="77777777" w:rsidR="006104AA" w:rsidRDefault="006104AA" w:rsidP="006104AA"/>
    <w:p w14:paraId="7F024823" w14:textId="77777777" w:rsidR="00413C79" w:rsidRDefault="00413C79" w:rsidP="006104AA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413C79" w:rsidRPr="00B900C0" w14:paraId="468C9065" w14:textId="77777777" w:rsidTr="001475AF">
        <w:tc>
          <w:tcPr>
            <w:tcW w:w="8472" w:type="dxa"/>
            <w:gridSpan w:val="3"/>
            <w:shd w:val="clear" w:color="auto" w:fill="92D050"/>
            <w:vAlign w:val="center"/>
          </w:tcPr>
          <w:p w14:paraId="15966AD1" w14:textId="77777777" w:rsidR="00413C79" w:rsidRPr="00B900C0" w:rsidRDefault="00413C79" w:rsidP="001475AF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413C79" w:rsidRPr="00AF36C5" w14:paraId="274E3F12" w14:textId="77777777" w:rsidTr="001475A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198C3C93" w14:textId="77777777" w:rsidR="00413C79" w:rsidRPr="003A7E60" w:rsidRDefault="00413C79" w:rsidP="001475A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14:paraId="33FC8AA0" w14:textId="77777777" w:rsidR="00413C79" w:rsidRPr="003A7E60" w:rsidRDefault="00413C79" w:rsidP="001475A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14:paraId="7A5EF0F1" w14:textId="77777777" w:rsidR="00413C79" w:rsidRPr="00AF36C5" w:rsidRDefault="00413C79" w:rsidP="001475A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413C79" w:rsidRPr="00AF36C5" w14:paraId="59579BE2" w14:textId="77777777" w:rsidTr="001475A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14:paraId="7FD65034" w14:textId="77777777" w:rsidR="00413C79" w:rsidRPr="00AF36C5" w:rsidRDefault="00D07F6D" w:rsidP="001475A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03/04/2019</w:t>
            </w:r>
          </w:p>
        </w:tc>
        <w:tc>
          <w:tcPr>
            <w:tcW w:w="5386" w:type="dxa"/>
          </w:tcPr>
          <w:p w14:paraId="5BCFE3B5" w14:textId="77777777" w:rsidR="00413C79" w:rsidRPr="0077677A" w:rsidRDefault="00413C79" w:rsidP="001475A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Elaboración del escenario de </w:t>
            </w:r>
            <w:r w:rsidR="009E2917">
              <w:rPr>
                <w:rFonts w:ascii="Arial" w:hAnsi="Arial" w:cs="Arial"/>
                <w:sz w:val="18"/>
                <w:szCs w:val="18"/>
                <w:lang w:val="es-CO"/>
              </w:rPr>
              <w:t>portabilidad</w:t>
            </w:r>
          </w:p>
        </w:tc>
        <w:tc>
          <w:tcPr>
            <w:tcW w:w="1560" w:type="dxa"/>
          </w:tcPr>
          <w:p w14:paraId="515F8AAB" w14:textId="168906C2" w:rsidR="00413C79" w:rsidRPr="00D07F6D" w:rsidRDefault="00D30365" w:rsidP="001475A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u w:val="single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Sebastian fajardo</w:t>
            </w:r>
            <w:bookmarkStart w:id="0" w:name="_GoBack"/>
            <w:bookmarkEnd w:id="0"/>
          </w:p>
        </w:tc>
      </w:tr>
    </w:tbl>
    <w:p w14:paraId="11041E2C" w14:textId="77777777" w:rsidR="00413C79" w:rsidRPr="006104AA" w:rsidRDefault="00413C79" w:rsidP="006104AA"/>
    <w:sectPr w:rsidR="00413C79" w:rsidRPr="006104AA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0A981" w14:textId="77777777" w:rsidR="0079325B" w:rsidRDefault="0079325B">
      <w:r>
        <w:separator/>
      </w:r>
    </w:p>
  </w:endnote>
  <w:endnote w:type="continuationSeparator" w:id="0">
    <w:p w14:paraId="34584F17" w14:textId="77777777" w:rsidR="0079325B" w:rsidRDefault="00793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11731" w14:textId="77777777" w:rsidR="000B2569" w:rsidRPr="002D5B96" w:rsidRDefault="000B256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413C79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413C79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BC4C6" w14:textId="77777777" w:rsidR="0079325B" w:rsidRDefault="0079325B">
      <w:r>
        <w:separator/>
      </w:r>
    </w:p>
  </w:footnote>
  <w:footnote w:type="continuationSeparator" w:id="0">
    <w:p w14:paraId="709C6E70" w14:textId="77777777" w:rsidR="0079325B" w:rsidRDefault="007932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7311"/>
    </w:tblGrid>
    <w:tr w:rsidR="00D07F6D" w14:paraId="3D4B096D" w14:textId="77777777" w:rsidTr="008E3DC5">
      <w:trPr>
        <w:trHeight w:val="1135"/>
      </w:trPr>
      <w:tc>
        <w:tcPr>
          <w:tcW w:w="1586" w:type="dxa"/>
        </w:tcPr>
        <w:p w14:paraId="77796BCD" w14:textId="77777777" w:rsidR="00D07F6D" w:rsidRDefault="00D07F6D" w:rsidP="00D07F6D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 wp14:anchorId="1F4D8595" wp14:editId="7C0A6471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11" w:type="dxa"/>
          <w:vAlign w:val="center"/>
        </w:tcPr>
        <w:p w14:paraId="08298E76" w14:textId="77777777" w:rsidR="00D07F6D" w:rsidRPr="006C794A" w:rsidRDefault="00D07F6D" w:rsidP="00D07F6D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Escenarios de Calidad</w:t>
          </w:r>
        </w:p>
      </w:tc>
    </w:tr>
    <w:tr w:rsidR="00D07F6D" w14:paraId="5B28438D" w14:textId="77777777" w:rsidTr="008E3DC5">
      <w:trPr>
        <w:cantSplit/>
        <w:trHeight w:val="248"/>
      </w:trPr>
      <w:tc>
        <w:tcPr>
          <w:tcW w:w="1586" w:type="dxa"/>
          <w:vMerge w:val="restart"/>
          <w:vAlign w:val="center"/>
        </w:tcPr>
        <w:p w14:paraId="02B57C29" w14:textId="77777777" w:rsidR="00D07F6D" w:rsidRPr="00466334" w:rsidRDefault="00D07F6D" w:rsidP="00D07F6D">
          <w:pPr>
            <w:pStyle w:val="Encabezado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>Piloto de Colombia</w:t>
          </w:r>
        </w:p>
      </w:tc>
      <w:tc>
        <w:tcPr>
          <w:tcW w:w="7311" w:type="dxa"/>
          <w:vMerge w:val="restart"/>
          <w:vAlign w:val="center"/>
        </w:tcPr>
        <w:p w14:paraId="0768D10B" w14:textId="77777777" w:rsidR="00D07F6D" w:rsidRPr="00466334" w:rsidRDefault="00D07F6D" w:rsidP="00D07F6D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>
            <w:rPr>
              <w:b/>
            </w:rPr>
            <w:t>Sistema de Gestión Académica</w:t>
          </w:r>
        </w:p>
      </w:tc>
    </w:tr>
    <w:tr w:rsidR="00D07F6D" w14:paraId="06C7074E" w14:textId="77777777" w:rsidTr="008E3DC5">
      <w:trPr>
        <w:cantSplit/>
        <w:trHeight w:val="247"/>
      </w:trPr>
      <w:tc>
        <w:tcPr>
          <w:tcW w:w="1586" w:type="dxa"/>
          <w:vMerge/>
          <w:vAlign w:val="center"/>
        </w:tcPr>
        <w:p w14:paraId="32B45DAB" w14:textId="77777777" w:rsidR="00D07F6D" w:rsidRPr="00466334" w:rsidRDefault="00D07F6D" w:rsidP="00D07F6D">
          <w:pPr>
            <w:pStyle w:val="Encabezado"/>
            <w:jc w:val="center"/>
            <w:rPr>
              <w:b/>
            </w:rPr>
          </w:pPr>
        </w:p>
      </w:tc>
      <w:tc>
        <w:tcPr>
          <w:tcW w:w="7311" w:type="dxa"/>
          <w:vMerge/>
          <w:vAlign w:val="center"/>
        </w:tcPr>
        <w:p w14:paraId="4C7A316D" w14:textId="77777777" w:rsidR="00D07F6D" w:rsidRPr="00466334" w:rsidRDefault="00D07F6D" w:rsidP="00D07F6D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</w:tr>
  </w:tbl>
  <w:p w14:paraId="1C6FF39C" w14:textId="77777777" w:rsidR="000B2569" w:rsidRPr="00D07F6D" w:rsidRDefault="000B2569" w:rsidP="00D07F6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6A8"/>
    <w:rsid w:val="000022A9"/>
    <w:rsid w:val="00005157"/>
    <w:rsid w:val="00032FC8"/>
    <w:rsid w:val="00046E5F"/>
    <w:rsid w:val="00060A99"/>
    <w:rsid w:val="0006260D"/>
    <w:rsid w:val="00073D0B"/>
    <w:rsid w:val="00093588"/>
    <w:rsid w:val="000B2569"/>
    <w:rsid w:val="000C02A7"/>
    <w:rsid w:val="00112544"/>
    <w:rsid w:val="001225BC"/>
    <w:rsid w:val="0014056D"/>
    <w:rsid w:val="0014761C"/>
    <w:rsid w:val="001B115F"/>
    <w:rsid w:val="001B3E16"/>
    <w:rsid w:val="001E408B"/>
    <w:rsid w:val="001E748C"/>
    <w:rsid w:val="00221892"/>
    <w:rsid w:val="002776E1"/>
    <w:rsid w:val="00287980"/>
    <w:rsid w:val="002B7226"/>
    <w:rsid w:val="002D0976"/>
    <w:rsid w:val="002D5B96"/>
    <w:rsid w:val="002E5115"/>
    <w:rsid w:val="002F3C5D"/>
    <w:rsid w:val="003818B8"/>
    <w:rsid w:val="003A7E60"/>
    <w:rsid w:val="003B43C1"/>
    <w:rsid w:val="004047B0"/>
    <w:rsid w:val="00413C79"/>
    <w:rsid w:val="00434FC8"/>
    <w:rsid w:val="00490453"/>
    <w:rsid w:val="004B1655"/>
    <w:rsid w:val="004B665C"/>
    <w:rsid w:val="00531547"/>
    <w:rsid w:val="00564EA6"/>
    <w:rsid w:val="005E1459"/>
    <w:rsid w:val="005E3699"/>
    <w:rsid w:val="005F4F6B"/>
    <w:rsid w:val="006104AA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44BFC"/>
    <w:rsid w:val="00754AAF"/>
    <w:rsid w:val="007725A6"/>
    <w:rsid w:val="0077677A"/>
    <w:rsid w:val="0079325B"/>
    <w:rsid w:val="007A63C9"/>
    <w:rsid w:val="007B36C0"/>
    <w:rsid w:val="007C5493"/>
    <w:rsid w:val="00815066"/>
    <w:rsid w:val="00842334"/>
    <w:rsid w:val="00850072"/>
    <w:rsid w:val="008662B7"/>
    <w:rsid w:val="00870EE1"/>
    <w:rsid w:val="00881BC2"/>
    <w:rsid w:val="008825ED"/>
    <w:rsid w:val="008876A8"/>
    <w:rsid w:val="00891370"/>
    <w:rsid w:val="008A2024"/>
    <w:rsid w:val="008B73C5"/>
    <w:rsid w:val="008C693C"/>
    <w:rsid w:val="008E2140"/>
    <w:rsid w:val="008F417D"/>
    <w:rsid w:val="00921243"/>
    <w:rsid w:val="00992C76"/>
    <w:rsid w:val="009E2917"/>
    <w:rsid w:val="009F4503"/>
    <w:rsid w:val="009F7C1D"/>
    <w:rsid w:val="00A0348C"/>
    <w:rsid w:val="00A40446"/>
    <w:rsid w:val="00A60949"/>
    <w:rsid w:val="00A62E37"/>
    <w:rsid w:val="00A761D9"/>
    <w:rsid w:val="00AC753F"/>
    <w:rsid w:val="00AC7F4F"/>
    <w:rsid w:val="00AF2348"/>
    <w:rsid w:val="00B06D5D"/>
    <w:rsid w:val="00B14DC6"/>
    <w:rsid w:val="00B4750C"/>
    <w:rsid w:val="00B52F87"/>
    <w:rsid w:val="00B672E7"/>
    <w:rsid w:val="00B718CB"/>
    <w:rsid w:val="00B845AB"/>
    <w:rsid w:val="00B900C0"/>
    <w:rsid w:val="00BB0B14"/>
    <w:rsid w:val="00C10649"/>
    <w:rsid w:val="00C33D7A"/>
    <w:rsid w:val="00C40CA2"/>
    <w:rsid w:val="00C54727"/>
    <w:rsid w:val="00C805FF"/>
    <w:rsid w:val="00D02652"/>
    <w:rsid w:val="00D07F6D"/>
    <w:rsid w:val="00D10553"/>
    <w:rsid w:val="00D30365"/>
    <w:rsid w:val="00D31AEF"/>
    <w:rsid w:val="00D31E6A"/>
    <w:rsid w:val="00D32E5A"/>
    <w:rsid w:val="00D36556"/>
    <w:rsid w:val="00D51797"/>
    <w:rsid w:val="00D57E72"/>
    <w:rsid w:val="00D9093C"/>
    <w:rsid w:val="00DA59FD"/>
    <w:rsid w:val="00DC4851"/>
    <w:rsid w:val="00DD1263"/>
    <w:rsid w:val="00E0231C"/>
    <w:rsid w:val="00E07613"/>
    <w:rsid w:val="00E2018B"/>
    <w:rsid w:val="00E3003F"/>
    <w:rsid w:val="00E361F5"/>
    <w:rsid w:val="00E43B20"/>
    <w:rsid w:val="00E71D2F"/>
    <w:rsid w:val="00E74E30"/>
    <w:rsid w:val="00ED6D68"/>
    <w:rsid w:val="00F10C00"/>
    <w:rsid w:val="00F32713"/>
    <w:rsid w:val="00F5070C"/>
    <w:rsid w:val="00F52DAE"/>
    <w:rsid w:val="00F56A4A"/>
    <w:rsid w:val="00F87683"/>
    <w:rsid w:val="00FA1E1E"/>
    <w:rsid w:val="00FA6E97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78E84D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7F6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7F6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3D39B-4254-4A58-AA88-1BE01D4D6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nombreProyecto-nombreComponente-Plan001.dot</Template>
  <TotalTime>39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sebastian fajardo</cp:lastModifiedBy>
  <cp:revision>14</cp:revision>
  <cp:lastPrinted>2002-08-12T21:00:00Z</cp:lastPrinted>
  <dcterms:created xsi:type="dcterms:W3CDTF">2018-02-20T04:59:00Z</dcterms:created>
  <dcterms:modified xsi:type="dcterms:W3CDTF">2019-04-26T01:53:00Z</dcterms:modified>
</cp:coreProperties>
</file>