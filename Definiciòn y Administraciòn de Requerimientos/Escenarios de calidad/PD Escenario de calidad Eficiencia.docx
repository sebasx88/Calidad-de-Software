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09408" w14:textId="77777777" w:rsidR="006760F4" w:rsidRDefault="006104AA" w:rsidP="006104AA">
      <w:pPr>
        <w:jc w:val="center"/>
        <w:rPr>
          <w:b/>
          <w:sz w:val="22"/>
        </w:rPr>
      </w:pPr>
      <w:r w:rsidRPr="006104AA">
        <w:rPr>
          <w:b/>
          <w:sz w:val="22"/>
        </w:rPr>
        <w:t>Taller Escenarios de Calidad</w:t>
      </w:r>
    </w:p>
    <w:p w14:paraId="441BF7C9" w14:textId="77777777" w:rsidR="006104AA" w:rsidRDefault="002D6B34" w:rsidP="006104AA">
      <w:r>
        <w:t xml:space="preserve"> </w:t>
      </w:r>
    </w:p>
    <w:p w14:paraId="7FFDB4C1" w14:textId="7153245F" w:rsidR="006104AA" w:rsidRDefault="006104AA" w:rsidP="006104AA">
      <w:r>
        <w:t>Nombre:</w:t>
      </w:r>
      <w:r w:rsidR="002D6B34">
        <w:t xml:space="preserve"> </w:t>
      </w:r>
      <w:r w:rsidR="00B90225">
        <w:t>juan sebastian fajardo</w:t>
      </w:r>
    </w:p>
    <w:p w14:paraId="430C4F0B" w14:textId="77777777" w:rsidR="006104AA" w:rsidRDefault="006104AA" w:rsidP="006104AA"/>
    <w:p w14:paraId="4A412772" w14:textId="77777777" w:rsidR="006104AA" w:rsidRDefault="006104AA" w:rsidP="006104AA">
      <w:r>
        <w:t>Fecha:</w:t>
      </w:r>
      <w:r w:rsidR="002D6B34">
        <w:t xml:space="preserve"> 03/04/2019</w:t>
      </w:r>
    </w:p>
    <w:p w14:paraId="40932112" w14:textId="77777777" w:rsidR="006104AA" w:rsidRDefault="006104AA" w:rsidP="006104AA"/>
    <w:p w14:paraId="67689584" w14:textId="77777777" w:rsidR="006104AA" w:rsidRDefault="006104AA" w:rsidP="006104AA">
      <w:r>
        <w:t>Stakeholder:</w:t>
      </w:r>
    </w:p>
    <w:p w14:paraId="323CCAF6" w14:textId="77777777" w:rsidR="006104AA" w:rsidRDefault="006104AA" w:rsidP="006104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5895"/>
      </w:tblGrid>
      <w:tr w:rsidR="006104AA" w14:paraId="2FAAB6A6" w14:textId="77777777" w:rsidTr="006104AA">
        <w:tc>
          <w:tcPr>
            <w:tcW w:w="2518" w:type="dxa"/>
            <w:shd w:val="clear" w:color="auto" w:fill="92D050"/>
          </w:tcPr>
          <w:p w14:paraId="61430952" w14:textId="77777777" w:rsidR="006104AA" w:rsidRDefault="006104AA" w:rsidP="006104AA">
            <w:r>
              <w:t xml:space="preserve">Escenario de Calidad </w:t>
            </w:r>
            <w:proofErr w:type="spellStart"/>
            <w:r>
              <w:t>N°</w:t>
            </w:r>
            <w:proofErr w:type="spellEnd"/>
            <w:r>
              <w:t>:</w:t>
            </w:r>
          </w:p>
        </w:tc>
        <w:tc>
          <w:tcPr>
            <w:tcW w:w="5895" w:type="dxa"/>
          </w:tcPr>
          <w:p w14:paraId="63C97357" w14:textId="77777777" w:rsidR="006104AA" w:rsidRDefault="003B3324" w:rsidP="006104AA">
            <w:r>
              <w:t>4</w:t>
            </w:r>
          </w:p>
          <w:p w14:paraId="425AC7AB" w14:textId="77777777" w:rsidR="006104AA" w:rsidRDefault="006104AA" w:rsidP="006104AA"/>
        </w:tc>
      </w:tr>
      <w:tr w:rsidR="006104AA" w14:paraId="77BD660D" w14:textId="77777777" w:rsidTr="006104AA">
        <w:tc>
          <w:tcPr>
            <w:tcW w:w="2518" w:type="dxa"/>
            <w:shd w:val="clear" w:color="auto" w:fill="92D050"/>
          </w:tcPr>
          <w:p w14:paraId="432DDBBE" w14:textId="77777777" w:rsidR="006104AA" w:rsidRDefault="006104AA" w:rsidP="006104AA">
            <w:r>
              <w:t>Atributo de Calidad</w:t>
            </w:r>
          </w:p>
        </w:tc>
        <w:tc>
          <w:tcPr>
            <w:tcW w:w="5895" w:type="dxa"/>
          </w:tcPr>
          <w:p w14:paraId="5153CEE8" w14:textId="77777777" w:rsidR="006104AA" w:rsidRDefault="003B3324" w:rsidP="006104AA">
            <w:r>
              <w:t>Eficiencia</w:t>
            </w:r>
          </w:p>
          <w:p w14:paraId="17356DAE" w14:textId="77777777" w:rsidR="006104AA" w:rsidRDefault="006104AA" w:rsidP="006104AA"/>
        </w:tc>
      </w:tr>
      <w:tr w:rsidR="006104AA" w14:paraId="560B1B24" w14:textId="77777777" w:rsidTr="006104AA">
        <w:tc>
          <w:tcPr>
            <w:tcW w:w="2518" w:type="dxa"/>
            <w:shd w:val="clear" w:color="auto" w:fill="92D050"/>
          </w:tcPr>
          <w:p w14:paraId="3801099E" w14:textId="77777777" w:rsidR="006104AA" w:rsidRDefault="006104AA" w:rsidP="006104AA">
            <w:r>
              <w:t>Justificación:</w:t>
            </w:r>
          </w:p>
        </w:tc>
        <w:tc>
          <w:tcPr>
            <w:tcW w:w="5895" w:type="dxa"/>
          </w:tcPr>
          <w:p w14:paraId="1ADAC6D8" w14:textId="77777777" w:rsidR="006104AA" w:rsidRDefault="003B3324" w:rsidP="003B3324">
            <w:r>
              <w:t xml:space="preserve">El sistema debe estar en la capacidad de hacer actualizaciones de los datos en tiempo real sin afectar la velocidad de respuesta de la </w:t>
            </w:r>
            <w:r w:rsidR="002D6B34">
              <w:t>pagina</w:t>
            </w:r>
            <w:r>
              <w:t xml:space="preserve"> </w:t>
            </w:r>
          </w:p>
        </w:tc>
      </w:tr>
      <w:tr w:rsidR="006104AA" w14:paraId="599B1B37" w14:textId="77777777" w:rsidTr="006104AA">
        <w:tc>
          <w:tcPr>
            <w:tcW w:w="2518" w:type="dxa"/>
            <w:shd w:val="clear" w:color="auto" w:fill="92D050"/>
          </w:tcPr>
          <w:p w14:paraId="031D29A5" w14:textId="77777777" w:rsidR="006104AA" w:rsidRDefault="006104AA" w:rsidP="006104AA">
            <w:r>
              <w:t>Fuente:</w:t>
            </w:r>
          </w:p>
        </w:tc>
        <w:tc>
          <w:tcPr>
            <w:tcW w:w="5895" w:type="dxa"/>
          </w:tcPr>
          <w:p w14:paraId="10D35232" w14:textId="77777777" w:rsidR="006104AA" w:rsidRDefault="002D74AF" w:rsidP="006104AA">
            <w:r>
              <w:t>Administrador</w:t>
            </w:r>
            <w:r w:rsidR="00764E74">
              <w:t xml:space="preserve"> del sistema</w:t>
            </w:r>
          </w:p>
          <w:p w14:paraId="160504F0" w14:textId="77777777" w:rsidR="006104AA" w:rsidRDefault="006104AA" w:rsidP="006104AA"/>
        </w:tc>
      </w:tr>
      <w:tr w:rsidR="006104AA" w14:paraId="1AA80A84" w14:textId="77777777" w:rsidTr="006104AA">
        <w:tc>
          <w:tcPr>
            <w:tcW w:w="2518" w:type="dxa"/>
            <w:shd w:val="clear" w:color="auto" w:fill="92D050"/>
          </w:tcPr>
          <w:p w14:paraId="2E6FF761" w14:textId="77777777" w:rsidR="006104AA" w:rsidRDefault="006104AA" w:rsidP="006104AA">
            <w:r>
              <w:t>Estimulo:</w:t>
            </w:r>
          </w:p>
        </w:tc>
        <w:tc>
          <w:tcPr>
            <w:tcW w:w="5895" w:type="dxa"/>
          </w:tcPr>
          <w:p w14:paraId="18721B62" w14:textId="77777777" w:rsidR="006104AA" w:rsidRDefault="002D74AF" w:rsidP="006104AA">
            <w:r>
              <w:t>Modificaciones en los datos de la aplicación.</w:t>
            </w:r>
          </w:p>
          <w:p w14:paraId="6C913B97" w14:textId="77777777" w:rsidR="006104AA" w:rsidRDefault="006104AA" w:rsidP="006104AA"/>
        </w:tc>
      </w:tr>
      <w:tr w:rsidR="006104AA" w14:paraId="0C2D82D8" w14:textId="77777777" w:rsidTr="006104AA">
        <w:tc>
          <w:tcPr>
            <w:tcW w:w="2518" w:type="dxa"/>
            <w:shd w:val="clear" w:color="auto" w:fill="92D050"/>
          </w:tcPr>
          <w:p w14:paraId="3BA82AC4" w14:textId="77777777" w:rsidR="006104AA" w:rsidRDefault="006104AA" w:rsidP="006104AA">
            <w:r>
              <w:t>Artefacto:</w:t>
            </w:r>
          </w:p>
        </w:tc>
        <w:tc>
          <w:tcPr>
            <w:tcW w:w="5895" w:type="dxa"/>
          </w:tcPr>
          <w:p w14:paraId="3D7D7F9D" w14:textId="77777777" w:rsidR="006104AA" w:rsidRDefault="002D74AF" w:rsidP="006104AA">
            <w:r>
              <w:t>Base de datos.</w:t>
            </w:r>
          </w:p>
          <w:p w14:paraId="12957EC8" w14:textId="77777777" w:rsidR="006104AA" w:rsidRDefault="006104AA" w:rsidP="006104AA"/>
        </w:tc>
      </w:tr>
      <w:tr w:rsidR="006104AA" w14:paraId="25B5C5BE" w14:textId="77777777" w:rsidTr="006104AA">
        <w:tc>
          <w:tcPr>
            <w:tcW w:w="2518" w:type="dxa"/>
            <w:shd w:val="clear" w:color="auto" w:fill="92D050"/>
          </w:tcPr>
          <w:p w14:paraId="4901572F" w14:textId="77777777" w:rsidR="006104AA" w:rsidRDefault="006104AA" w:rsidP="006104AA">
            <w:r>
              <w:t>Ambiente:</w:t>
            </w:r>
          </w:p>
        </w:tc>
        <w:tc>
          <w:tcPr>
            <w:tcW w:w="5895" w:type="dxa"/>
          </w:tcPr>
          <w:p w14:paraId="537A8130" w14:textId="77777777" w:rsidR="006104AA" w:rsidRDefault="00764E74" w:rsidP="006104AA">
            <w:r>
              <w:t>Actualización</w:t>
            </w:r>
          </w:p>
          <w:p w14:paraId="1DBAE37C" w14:textId="77777777" w:rsidR="006104AA" w:rsidRDefault="006104AA" w:rsidP="006104AA"/>
        </w:tc>
      </w:tr>
      <w:tr w:rsidR="006104AA" w14:paraId="73AA68B8" w14:textId="77777777" w:rsidTr="006104AA">
        <w:tc>
          <w:tcPr>
            <w:tcW w:w="2518" w:type="dxa"/>
            <w:shd w:val="clear" w:color="auto" w:fill="92D050"/>
          </w:tcPr>
          <w:p w14:paraId="496FDE9E" w14:textId="77777777" w:rsidR="006104AA" w:rsidRDefault="006104AA" w:rsidP="006104AA">
            <w:r>
              <w:t>Respuesta:</w:t>
            </w:r>
          </w:p>
        </w:tc>
        <w:tc>
          <w:tcPr>
            <w:tcW w:w="5895" w:type="dxa"/>
          </w:tcPr>
          <w:p w14:paraId="63BC3002" w14:textId="77777777" w:rsidR="006104AA" w:rsidRDefault="002D74AF" w:rsidP="006104AA">
            <w:r>
              <w:t>Cambios realizados en los datos que se querían modificar, sin ningún efecto secundario.</w:t>
            </w:r>
          </w:p>
          <w:p w14:paraId="458AAA0C" w14:textId="77777777" w:rsidR="006104AA" w:rsidRDefault="006104AA" w:rsidP="006104AA"/>
        </w:tc>
      </w:tr>
      <w:tr w:rsidR="006104AA" w14:paraId="22EF12AE" w14:textId="77777777" w:rsidTr="006104AA">
        <w:tc>
          <w:tcPr>
            <w:tcW w:w="2518" w:type="dxa"/>
            <w:shd w:val="clear" w:color="auto" w:fill="92D050"/>
          </w:tcPr>
          <w:p w14:paraId="6B805D4B" w14:textId="77777777" w:rsidR="006104AA" w:rsidRDefault="006104AA" w:rsidP="006104AA">
            <w:r>
              <w:t>Medida de la Respuesta:</w:t>
            </w:r>
          </w:p>
        </w:tc>
        <w:tc>
          <w:tcPr>
            <w:tcW w:w="5895" w:type="dxa"/>
          </w:tcPr>
          <w:p w14:paraId="3687E93A" w14:textId="77777777" w:rsidR="006104AA" w:rsidRDefault="00764E74" w:rsidP="006104AA">
            <w:r>
              <w:t>Actualiza la información de</w:t>
            </w:r>
            <w:r w:rsidR="003B3324">
              <w:t>l estudiante o del horario del estudiante</w:t>
            </w:r>
            <w:r>
              <w:t>.</w:t>
            </w:r>
          </w:p>
          <w:p w14:paraId="170B2DF7" w14:textId="77777777" w:rsidR="006104AA" w:rsidRDefault="006104AA" w:rsidP="006104AA"/>
        </w:tc>
      </w:tr>
    </w:tbl>
    <w:p w14:paraId="48AC6EA8" w14:textId="77777777" w:rsidR="006104AA" w:rsidRDefault="006104AA" w:rsidP="006104AA"/>
    <w:p w14:paraId="1A1E0DE2" w14:textId="77777777" w:rsidR="00764E74" w:rsidRDefault="00764E74" w:rsidP="006104A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764E74" w:rsidRPr="00B900C0" w14:paraId="48E1A025" w14:textId="77777777" w:rsidTr="00564287">
        <w:tc>
          <w:tcPr>
            <w:tcW w:w="8472" w:type="dxa"/>
            <w:gridSpan w:val="3"/>
            <w:shd w:val="clear" w:color="auto" w:fill="92D050"/>
            <w:vAlign w:val="center"/>
          </w:tcPr>
          <w:p w14:paraId="0E074B54" w14:textId="77777777" w:rsidR="00764E74" w:rsidRPr="00B900C0" w:rsidRDefault="00764E74" w:rsidP="00564287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764E74" w:rsidRPr="00AF36C5" w14:paraId="4D774D16" w14:textId="77777777" w:rsidTr="0056428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12C981FD" w14:textId="77777777" w:rsidR="00764E74" w:rsidRPr="003A7E60" w:rsidRDefault="00764E74" w:rsidP="0056428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578C7284" w14:textId="77777777" w:rsidR="00764E74" w:rsidRPr="003A7E60" w:rsidRDefault="00764E74" w:rsidP="0056428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42122737" w14:textId="77777777" w:rsidR="00764E74" w:rsidRPr="00AF36C5" w:rsidRDefault="00764E74" w:rsidP="0056428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764E74" w:rsidRPr="00AF36C5" w14:paraId="59ED5B70" w14:textId="77777777" w:rsidTr="0056428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74D5123E" w14:textId="77777777" w:rsidR="00764E74" w:rsidRPr="00AF36C5" w:rsidRDefault="00764E74" w:rsidP="0056428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</w:t>
            </w:r>
            <w:r w:rsidR="002D6B34">
              <w:rPr>
                <w:rFonts w:ascii="Arial" w:hAnsi="Arial" w:cs="Arial"/>
                <w:sz w:val="18"/>
                <w:szCs w:val="18"/>
                <w:lang w:val="es-ES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/0</w:t>
            </w:r>
            <w:r w:rsidR="002D6B34"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/201</w:t>
            </w:r>
            <w:r w:rsidR="002D6B34"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</w:p>
        </w:tc>
        <w:tc>
          <w:tcPr>
            <w:tcW w:w="5386" w:type="dxa"/>
          </w:tcPr>
          <w:p w14:paraId="2D29B8C7" w14:textId="77777777" w:rsidR="00764E74" w:rsidRPr="0077677A" w:rsidRDefault="002D6B34" w:rsidP="0056428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Escenario de calidad de eficiencia</w:t>
            </w:r>
          </w:p>
        </w:tc>
        <w:tc>
          <w:tcPr>
            <w:tcW w:w="1560" w:type="dxa"/>
          </w:tcPr>
          <w:p w14:paraId="34A285A2" w14:textId="65E03D44" w:rsidR="00764E74" w:rsidRPr="002D6B34" w:rsidRDefault="001900D7" w:rsidP="0056428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Sebastian fajardo</w:t>
            </w:r>
            <w:bookmarkStart w:id="0" w:name="_GoBack"/>
            <w:bookmarkEnd w:id="0"/>
          </w:p>
        </w:tc>
      </w:tr>
    </w:tbl>
    <w:p w14:paraId="01D9AB63" w14:textId="77777777" w:rsidR="00764E74" w:rsidRPr="006104AA" w:rsidRDefault="00764E74" w:rsidP="00764E74"/>
    <w:p w14:paraId="1690A453" w14:textId="77777777" w:rsidR="00764E74" w:rsidRPr="006104AA" w:rsidRDefault="00764E74" w:rsidP="006104AA"/>
    <w:sectPr w:rsidR="00764E74" w:rsidRPr="006104AA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4A6AE" w14:textId="77777777" w:rsidR="00E47367" w:rsidRDefault="00E47367">
      <w:r>
        <w:separator/>
      </w:r>
    </w:p>
  </w:endnote>
  <w:endnote w:type="continuationSeparator" w:id="0">
    <w:p w14:paraId="7B0D525F" w14:textId="77777777" w:rsidR="00E47367" w:rsidRDefault="00E47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27B1B" w14:textId="77777777"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764E74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764E74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55C37" w14:textId="77777777" w:rsidR="00E47367" w:rsidRDefault="00E47367">
      <w:r>
        <w:separator/>
      </w:r>
    </w:p>
  </w:footnote>
  <w:footnote w:type="continuationSeparator" w:id="0">
    <w:p w14:paraId="3A46A508" w14:textId="77777777" w:rsidR="00E47367" w:rsidRDefault="00E47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7311"/>
    </w:tblGrid>
    <w:tr w:rsidR="003B3324" w14:paraId="3D4FA267" w14:textId="77777777" w:rsidTr="00974145">
      <w:trPr>
        <w:trHeight w:val="1135"/>
      </w:trPr>
      <w:tc>
        <w:tcPr>
          <w:tcW w:w="1586" w:type="dxa"/>
        </w:tcPr>
        <w:p w14:paraId="27907D3F" w14:textId="77777777" w:rsidR="003B3324" w:rsidRDefault="003B3324" w:rsidP="003B3324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031B2D3D" wp14:editId="44A33043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11" w:type="dxa"/>
          <w:vAlign w:val="center"/>
        </w:tcPr>
        <w:p w14:paraId="6D219B4C" w14:textId="77777777" w:rsidR="003B3324" w:rsidRPr="006C794A" w:rsidRDefault="003B3324" w:rsidP="003B332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Escenarios de Calidad</w:t>
          </w:r>
        </w:p>
      </w:tc>
    </w:tr>
    <w:tr w:rsidR="003B3324" w14:paraId="1B959D42" w14:textId="77777777" w:rsidTr="00974145">
      <w:trPr>
        <w:cantSplit/>
        <w:trHeight w:val="248"/>
      </w:trPr>
      <w:tc>
        <w:tcPr>
          <w:tcW w:w="1586" w:type="dxa"/>
          <w:vMerge w:val="restart"/>
          <w:vAlign w:val="center"/>
        </w:tcPr>
        <w:p w14:paraId="3316238F" w14:textId="77777777" w:rsidR="003B3324" w:rsidRPr="00466334" w:rsidRDefault="003B3324" w:rsidP="003B3324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 de Colombia</w:t>
          </w:r>
        </w:p>
      </w:tc>
      <w:tc>
        <w:tcPr>
          <w:tcW w:w="7311" w:type="dxa"/>
          <w:vMerge w:val="restart"/>
          <w:vAlign w:val="center"/>
        </w:tcPr>
        <w:p w14:paraId="735EEC21" w14:textId="77777777" w:rsidR="003B3324" w:rsidRPr="00466334" w:rsidRDefault="003B3324" w:rsidP="003B3324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Sistema de Gestión Académica</w:t>
          </w:r>
        </w:p>
      </w:tc>
    </w:tr>
    <w:tr w:rsidR="003B3324" w14:paraId="337A86A0" w14:textId="77777777" w:rsidTr="00974145">
      <w:trPr>
        <w:cantSplit/>
        <w:trHeight w:val="247"/>
      </w:trPr>
      <w:tc>
        <w:tcPr>
          <w:tcW w:w="1586" w:type="dxa"/>
          <w:vMerge/>
          <w:vAlign w:val="center"/>
        </w:tcPr>
        <w:p w14:paraId="55BEBCC6" w14:textId="77777777" w:rsidR="003B3324" w:rsidRPr="00466334" w:rsidRDefault="003B3324" w:rsidP="003B3324">
          <w:pPr>
            <w:pStyle w:val="Encabezado"/>
            <w:jc w:val="center"/>
            <w:rPr>
              <w:b/>
            </w:rPr>
          </w:pPr>
        </w:p>
      </w:tc>
      <w:tc>
        <w:tcPr>
          <w:tcW w:w="7311" w:type="dxa"/>
          <w:vMerge/>
          <w:vAlign w:val="center"/>
        </w:tcPr>
        <w:p w14:paraId="115CE2EE" w14:textId="77777777" w:rsidR="003B3324" w:rsidRPr="00466334" w:rsidRDefault="003B3324" w:rsidP="003B3324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</w:tbl>
  <w:p w14:paraId="7E8B6A82" w14:textId="77777777"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0C02A7"/>
    <w:rsid w:val="00112544"/>
    <w:rsid w:val="001225BC"/>
    <w:rsid w:val="0014056D"/>
    <w:rsid w:val="0014761C"/>
    <w:rsid w:val="001900D7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D6B34"/>
    <w:rsid w:val="002D74AF"/>
    <w:rsid w:val="002E5115"/>
    <w:rsid w:val="002F3C5D"/>
    <w:rsid w:val="003A7E60"/>
    <w:rsid w:val="003B3324"/>
    <w:rsid w:val="003B43C1"/>
    <w:rsid w:val="00434FC8"/>
    <w:rsid w:val="00490453"/>
    <w:rsid w:val="004B1655"/>
    <w:rsid w:val="004B665C"/>
    <w:rsid w:val="00531547"/>
    <w:rsid w:val="005E1459"/>
    <w:rsid w:val="005E3699"/>
    <w:rsid w:val="005F4F6B"/>
    <w:rsid w:val="006104AA"/>
    <w:rsid w:val="00633075"/>
    <w:rsid w:val="006760F4"/>
    <w:rsid w:val="00680CAB"/>
    <w:rsid w:val="006A5A84"/>
    <w:rsid w:val="006B1213"/>
    <w:rsid w:val="006B5F60"/>
    <w:rsid w:val="006C794A"/>
    <w:rsid w:val="006F59D3"/>
    <w:rsid w:val="0070142B"/>
    <w:rsid w:val="00705A7F"/>
    <w:rsid w:val="00712ABE"/>
    <w:rsid w:val="00744BFC"/>
    <w:rsid w:val="00754AAF"/>
    <w:rsid w:val="00764E74"/>
    <w:rsid w:val="007725A6"/>
    <w:rsid w:val="0077677A"/>
    <w:rsid w:val="007A63C9"/>
    <w:rsid w:val="007B36C0"/>
    <w:rsid w:val="007C5493"/>
    <w:rsid w:val="00815066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90225"/>
    <w:rsid w:val="00BB0B14"/>
    <w:rsid w:val="00C10649"/>
    <w:rsid w:val="00C33D7A"/>
    <w:rsid w:val="00C40CA2"/>
    <w:rsid w:val="00C44A7F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1263"/>
    <w:rsid w:val="00E0231C"/>
    <w:rsid w:val="00E07613"/>
    <w:rsid w:val="00E2018B"/>
    <w:rsid w:val="00E3003F"/>
    <w:rsid w:val="00E43B20"/>
    <w:rsid w:val="00E47367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1B1968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332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32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6265-02B9-437D-971C-4E3C6CAC0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25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sebastian fajardo</cp:lastModifiedBy>
  <cp:revision>8</cp:revision>
  <cp:lastPrinted>2002-08-12T21:00:00Z</cp:lastPrinted>
  <dcterms:created xsi:type="dcterms:W3CDTF">2018-02-20T04:59:00Z</dcterms:created>
  <dcterms:modified xsi:type="dcterms:W3CDTF">2019-04-26T01:53:00Z</dcterms:modified>
</cp:coreProperties>
</file>