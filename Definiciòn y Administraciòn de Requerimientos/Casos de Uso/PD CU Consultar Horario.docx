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F716C7">
              <w:rPr>
                <w:rFonts w:cs="Arial"/>
                <w:b/>
                <w:sz w:val="18"/>
                <w:szCs w:val="18"/>
              </w:rPr>
              <w:t>02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F716C7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CONSULTAR  HORARIO ACADEMICO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F6A35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F6A35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F716C7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Estudiante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F716C7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estudiante podrá acceder al horario creado en el cual podrá consultar nombre de la materia, nombre del profesor, fecha y salón asignado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F716C7" w:rsidRPr="00BF6A35" w:rsidRDefault="00F716C7" w:rsidP="00F716C7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705A7F" w:rsidP="00F716C7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F716C7" w:rsidRPr="00BF6A35" w:rsidRDefault="00F716C7" w:rsidP="00F716C7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usuario este registrado</w:t>
            </w:r>
          </w:p>
          <w:p w:rsidR="00F716C7" w:rsidRPr="00F716C7" w:rsidRDefault="00F716C7" w:rsidP="00F716C7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El usuario este activo</w:t>
            </w:r>
          </w:p>
          <w:p w:rsidR="00485D08" w:rsidRPr="00B900C0" w:rsidRDefault="00F716C7" w:rsidP="00F716C7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Tenga un horario creado</w:t>
            </w:r>
          </w:p>
        </w:tc>
        <w:tc>
          <w:tcPr>
            <w:tcW w:w="4236" w:type="dxa"/>
            <w:gridSpan w:val="4"/>
          </w:tcPr>
          <w:p w:rsidR="00485D08" w:rsidRPr="006A5A84" w:rsidRDefault="00F716C7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 xml:space="preserve">Horario 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485D08" w:rsidP="00F716C7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botón “</w:t>
            </w:r>
            <w:r w:rsidR="00F716C7">
              <w:rPr>
                <w:rFonts w:cs="Arial"/>
                <w:sz w:val="16"/>
                <w:szCs w:val="16"/>
                <w:lang w:val="es-ES"/>
              </w:rPr>
              <w:t>Horario”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F716C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Despliega opción para seleccionar crear horario o consultar horario</w:t>
            </w:r>
          </w:p>
        </w:tc>
      </w:tr>
      <w:tr w:rsidR="00F716C7" w:rsidRPr="00B900C0" w:rsidTr="00776371">
        <w:tc>
          <w:tcPr>
            <w:tcW w:w="534" w:type="dxa"/>
          </w:tcPr>
          <w:p w:rsidR="00F716C7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F716C7" w:rsidRPr="009C04D4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Presionar botón </w:t>
            </w:r>
            <w:r>
              <w:rPr>
                <w:rFonts w:cs="Arial"/>
                <w:sz w:val="16"/>
                <w:szCs w:val="16"/>
                <w:lang w:val="es-ES"/>
              </w:rPr>
              <w:t>consultar horario</w:t>
            </w:r>
          </w:p>
        </w:tc>
        <w:tc>
          <w:tcPr>
            <w:tcW w:w="3969" w:type="dxa"/>
            <w:gridSpan w:val="3"/>
          </w:tcPr>
          <w:p w:rsidR="00F716C7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c>
          <w:tcPr>
            <w:tcW w:w="534" w:type="dxa"/>
            <w:vAlign w:val="center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F716C7" w:rsidRPr="00B900C0" w:rsidRDefault="00F716C7" w:rsidP="00F716C7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F716C7" w:rsidRPr="00485D08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Muestra el horario con (Nombre de la materia, nombre del profesor, fecha y salón asignado).</w:t>
            </w:r>
          </w:p>
        </w:tc>
      </w:tr>
      <w:tr w:rsidR="00F716C7" w:rsidRPr="00B900C0" w:rsidTr="00E42E43">
        <w:tc>
          <w:tcPr>
            <w:tcW w:w="8472" w:type="dxa"/>
            <w:gridSpan w:val="11"/>
            <w:shd w:val="clear" w:color="auto" w:fill="92D050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F716C7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F716C7" w:rsidRPr="00B900C0" w:rsidRDefault="00F716C7" w:rsidP="00F716C7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F716C7" w:rsidRPr="00B900C0" w:rsidRDefault="00F716C7" w:rsidP="00F716C7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E42E43">
        <w:tc>
          <w:tcPr>
            <w:tcW w:w="8472" w:type="dxa"/>
            <w:gridSpan w:val="11"/>
            <w:shd w:val="clear" w:color="auto" w:fill="92D050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F716C7" w:rsidRPr="00B900C0" w:rsidTr="00B900C0">
        <w:tc>
          <w:tcPr>
            <w:tcW w:w="8472" w:type="dxa"/>
            <w:gridSpan w:val="11"/>
            <w:shd w:val="clear" w:color="auto" w:fill="auto"/>
          </w:tcPr>
          <w:p w:rsidR="00F716C7" w:rsidRPr="00B900C0" w:rsidRDefault="00F716C7" w:rsidP="00F716C7">
            <w:pPr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Presionar el botón de aceptar</w:t>
            </w:r>
          </w:p>
        </w:tc>
      </w:tr>
      <w:tr w:rsidR="00F716C7" w:rsidRPr="00B900C0" w:rsidTr="00E42E43">
        <w:tc>
          <w:tcPr>
            <w:tcW w:w="8472" w:type="dxa"/>
            <w:gridSpan w:val="11"/>
            <w:shd w:val="clear" w:color="auto" w:fill="92D050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F716C7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F716C7" w:rsidRPr="00B900C0" w:rsidTr="00B900C0">
        <w:tc>
          <w:tcPr>
            <w:tcW w:w="1242" w:type="dxa"/>
            <w:gridSpan w:val="2"/>
            <w:shd w:val="clear" w:color="auto" w:fill="FFFFFF"/>
          </w:tcPr>
          <w:p w:rsidR="00F716C7" w:rsidRPr="00B900C0" w:rsidRDefault="00F716C7" w:rsidP="00F716C7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03/04/2019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F716C7" w:rsidRPr="00B900C0" w:rsidRDefault="00F716C7" w:rsidP="00F716C7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Especificación de caso de uso.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F716C7" w:rsidRPr="00B900C0" w:rsidRDefault="00F716C7" w:rsidP="00F716C7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Líder de desarrollo.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F716C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03/04/2019</w:t>
            </w:r>
          </w:p>
        </w:tc>
        <w:tc>
          <w:tcPr>
            <w:tcW w:w="5386" w:type="dxa"/>
          </w:tcPr>
          <w:p w:rsidR="001E748C" w:rsidRPr="0077677A" w:rsidRDefault="00886F8B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1E748C" w:rsidRPr="00AF36C5" w:rsidRDefault="00F716C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  <w:bookmarkStart w:id="0" w:name="_GoBack"/>
            <w:bookmarkEnd w:id="0"/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28F" w:rsidRDefault="00F0328F">
      <w:r>
        <w:separator/>
      </w:r>
    </w:p>
  </w:endnote>
  <w:endnote w:type="continuationSeparator" w:id="0">
    <w:p w:rsidR="00F0328F" w:rsidRDefault="00F0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F716C7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F716C7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28F" w:rsidRDefault="00F0328F">
      <w:r>
        <w:separator/>
      </w:r>
    </w:p>
  </w:footnote>
  <w:footnote w:type="continuationSeparator" w:id="0">
    <w:p w:rsidR="00F0328F" w:rsidRDefault="00F0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95"/>
      <w:gridCol w:w="6475"/>
    </w:tblGrid>
    <w:tr w:rsidR="00F716C7" w:rsidTr="00F716C7">
      <w:trPr>
        <w:trHeight w:val="1112"/>
      </w:trPr>
      <w:tc>
        <w:tcPr>
          <w:tcW w:w="1895" w:type="dxa"/>
        </w:tcPr>
        <w:p w:rsidR="00F716C7" w:rsidRDefault="00F716C7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46C66C6E" wp14:editId="453A8CC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5" w:type="dxa"/>
          <w:vAlign w:val="center"/>
        </w:tcPr>
        <w:p w:rsidR="00F716C7" w:rsidRPr="006C794A" w:rsidRDefault="00F716C7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</w:tr>
    <w:tr w:rsidR="00F716C7" w:rsidTr="00F716C7">
      <w:trPr>
        <w:cantSplit/>
        <w:trHeight w:val="242"/>
      </w:trPr>
      <w:tc>
        <w:tcPr>
          <w:tcW w:w="1895" w:type="dxa"/>
          <w:vMerge w:val="restart"/>
          <w:vAlign w:val="center"/>
        </w:tcPr>
        <w:p w:rsidR="00F716C7" w:rsidRPr="00466334" w:rsidRDefault="00F716C7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6475" w:type="dxa"/>
          <w:vMerge w:val="restart"/>
          <w:vAlign w:val="center"/>
        </w:tcPr>
        <w:p w:rsidR="00F716C7" w:rsidRPr="00466334" w:rsidRDefault="00F716C7" w:rsidP="00F716C7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Sistema de Gestión Académica</w:t>
          </w:r>
        </w:p>
      </w:tc>
    </w:tr>
    <w:tr w:rsidR="00F716C7" w:rsidTr="00F716C7">
      <w:trPr>
        <w:cantSplit/>
        <w:trHeight w:val="241"/>
      </w:trPr>
      <w:tc>
        <w:tcPr>
          <w:tcW w:w="1895" w:type="dxa"/>
          <w:vMerge/>
          <w:vAlign w:val="center"/>
        </w:tcPr>
        <w:p w:rsidR="00F716C7" w:rsidRPr="00466334" w:rsidRDefault="00F716C7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6475" w:type="dxa"/>
          <w:vMerge/>
          <w:vAlign w:val="center"/>
        </w:tcPr>
        <w:p w:rsidR="00F716C7" w:rsidRPr="00466334" w:rsidRDefault="00F716C7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36D4B"/>
    <w:rsid w:val="00485D08"/>
    <w:rsid w:val="00490453"/>
    <w:rsid w:val="004B1655"/>
    <w:rsid w:val="004B665C"/>
    <w:rsid w:val="00531547"/>
    <w:rsid w:val="0057165A"/>
    <w:rsid w:val="005D1311"/>
    <w:rsid w:val="005E1459"/>
    <w:rsid w:val="005E3699"/>
    <w:rsid w:val="005F4F6B"/>
    <w:rsid w:val="00603083"/>
    <w:rsid w:val="006760F4"/>
    <w:rsid w:val="00680CAB"/>
    <w:rsid w:val="006A1131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4D4"/>
    <w:rsid w:val="007B36C0"/>
    <w:rsid w:val="007C5493"/>
    <w:rsid w:val="00842334"/>
    <w:rsid w:val="00850072"/>
    <w:rsid w:val="008662B7"/>
    <w:rsid w:val="00866E67"/>
    <w:rsid w:val="00870EE1"/>
    <w:rsid w:val="00881BC2"/>
    <w:rsid w:val="008825ED"/>
    <w:rsid w:val="00886F8B"/>
    <w:rsid w:val="008876A8"/>
    <w:rsid w:val="00891370"/>
    <w:rsid w:val="008A2024"/>
    <w:rsid w:val="008B73C5"/>
    <w:rsid w:val="008C7C7D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57C"/>
    <w:rsid w:val="00B900C0"/>
    <w:rsid w:val="00BB0B14"/>
    <w:rsid w:val="00BF6A35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311"/>
    <w:rsid w:val="00E07613"/>
    <w:rsid w:val="00E2018B"/>
    <w:rsid w:val="00E3003F"/>
    <w:rsid w:val="00E42E43"/>
    <w:rsid w:val="00E43B20"/>
    <w:rsid w:val="00E71D2F"/>
    <w:rsid w:val="00E74E30"/>
    <w:rsid w:val="00EB6693"/>
    <w:rsid w:val="00ED6D68"/>
    <w:rsid w:val="00F0328F"/>
    <w:rsid w:val="00F10C00"/>
    <w:rsid w:val="00F5070C"/>
    <w:rsid w:val="00F52DAE"/>
    <w:rsid w:val="00F56A4A"/>
    <w:rsid w:val="00F716C7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383F2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2DAA-3CEA-4422-8B00-C5512D3D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user</cp:lastModifiedBy>
  <cp:revision>9</cp:revision>
  <cp:lastPrinted>2002-08-12T21:00:00Z</cp:lastPrinted>
  <dcterms:created xsi:type="dcterms:W3CDTF">2018-02-21T05:49:00Z</dcterms:created>
  <dcterms:modified xsi:type="dcterms:W3CDTF">2019-04-08T22:41:00Z</dcterms:modified>
</cp:coreProperties>
</file>