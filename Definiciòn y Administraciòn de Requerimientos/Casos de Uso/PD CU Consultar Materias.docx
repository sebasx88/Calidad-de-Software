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F716C7">
              <w:rPr>
                <w:rFonts w:cs="Arial"/>
                <w:b/>
                <w:sz w:val="18"/>
                <w:szCs w:val="18"/>
              </w:rPr>
              <w:t>0</w:t>
            </w:r>
            <w:r w:rsidR="00057E5E">
              <w:rPr>
                <w:rFonts w:cs="Arial"/>
                <w:b/>
                <w:sz w:val="18"/>
                <w:szCs w:val="18"/>
              </w:rPr>
              <w:t>3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F716C7" w:rsidP="00057E5E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CONSULTAR  </w:t>
            </w:r>
            <w:r w:rsidR="00057E5E">
              <w:rPr>
                <w:rFonts w:cs="Arial"/>
                <w:b/>
                <w:sz w:val="18"/>
                <w:szCs w:val="18"/>
              </w:rPr>
              <w:t>MATERIAS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F6A35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F6A35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F716C7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Estudiante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F716C7" w:rsidP="00057E5E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estudiante podrá acceder </w:t>
            </w:r>
            <w:r w:rsidR="00057E5E">
              <w:rPr>
                <w:rFonts w:cs="Arial"/>
                <w:sz w:val="18"/>
                <w:szCs w:val="18"/>
              </w:rPr>
              <w:t>a las materias inscritas y poder visualizar las notas y fallas de sus respectivas materias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F716C7" w:rsidRPr="00BF6A35" w:rsidRDefault="00057E5E" w:rsidP="00F716C7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Materia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057E5E" w:rsidP="00F716C7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Notas y fallas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F716C7" w:rsidRPr="00BF6A35" w:rsidRDefault="00F716C7" w:rsidP="00F716C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usuario este registrado</w:t>
            </w:r>
          </w:p>
          <w:p w:rsidR="00F716C7" w:rsidRPr="00F716C7" w:rsidRDefault="00F716C7" w:rsidP="00F716C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El usuario este activo</w:t>
            </w:r>
          </w:p>
          <w:p w:rsidR="00485D08" w:rsidRPr="00B900C0" w:rsidRDefault="00F716C7" w:rsidP="00057E5E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Tenga </w:t>
            </w:r>
            <w:r w:rsidR="00057E5E">
              <w:rPr>
                <w:rFonts w:cs="Arial"/>
                <w:sz w:val="18"/>
                <w:szCs w:val="18"/>
                <w:lang w:val="es-ES"/>
              </w:rPr>
              <w:t>materias inscritas</w:t>
            </w:r>
          </w:p>
        </w:tc>
        <w:tc>
          <w:tcPr>
            <w:tcW w:w="4236" w:type="dxa"/>
            <w:gridSpan w:val="4"/>
          </w:tcPr>
          <w:p w:rsidR="00485D08" w:rsidRPr="006A5A84" w:rsidRDefault="00F716C7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 xml:space="preserve">Horario 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057E5E" w:rsidRDefault="00057E5E" w:rsidP="00057E5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</w:t>
            </w:r>
            <w:r>
              <w:rPr>
                <w:rFonts w:cs="Arial"/>
                <w:sz w:val="16"/>
                <w:szCs w:val="16"/>
              </w:rPr>
              <w:t>ón “Consultar Materias”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F716C7" w:rsidP="00057E5E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Despliega opción para seleccionar </w:t>
            </w:r>
            <w:r w:rsidR="00057E5E">
              <w:rPr>
                <w:rFonts w:cs="Arial"/>
                <w:sz w:val="16"/>
                <w:szCs w:val="16"/>
                <w:lang w:val="es-ES"/>
              </w:rPr>
              <w:t xml:space="preserve">las materias inscritas </w:t>
            </w:r>
          </w:p>
        </w:tc>
      </w:tr>
      <w:tr w:rsidR="00F716C7" w:rsidRPr="00B900C0" w:rsidTr="00776371">
        <w:tc>
          <w:tcPr>
            <w:tcW w:w="534" w:type="dxa"/>
          </w:tcPr>
          <w:p w:rsidR="00F716C7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F716C7" w:rsidRPr="009C04D4" w:rsidRDefault="00057E5E" w:rsidP="00F716C7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en la materia a consultar</w:t>
            </w:r>
          </w:p>
        </w:tc>
        <w:tc>
          <w:tcPr>
            <w:tcW w:w="3969" w:type="dxa"/>
            <w:gridSpan w:val="3"/>
          </w:tcPr>
          <w:p w:rsidR="00F716C7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c>
          <w:tcPr>
            <w:tcW w:w="534" w:type="dxa"/>
            <w:vAlign w:val="center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F716C7" w:rsidRPr="00B900C0" w:rsidRDefault="00F716C7" w:rsidP="00F716C7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F716C7" w:rsidRPr="00485D08" w:rsidRDefault="00F716C7" w:rsidP="00057E5E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Muestra </w:t>
            </w:r>
            <w:r w:rsidR="00057E5E">
              <w:rPr>
                <w:rFonts w:cs="Arial"/>
                <w:sz w:val="16"/>
                <w:szCs w:val="16"/>
                <w:lang w:val="es-ES"/>
              </w:rPr>
              <w:t>la materia consultada con la información (Nombre de la materia, notas y fallas)</w:t>
            </w:r>
          </w:p>
        </w:tc>
      </w:tr>
      <w:tr w:rsidR="00F716C7" w:rsidRPr="00B900C0" w:rsidTr="00E42E43">
        <w:tc>
          <w:tcPr>
            <w:tcW w:w="8472" w:type="dxa"/>
            <w:gridSpan w:val="11"/>
            <w:shd w:val="clear" w:color="auto" w:fill="92D050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F716C7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F716C7" w:rsidRPr="00B900C0" w:rsidRDefault="00F716C7" w:rsidP="00F716C7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F716C7" w:rsidRPr="00B900C0" w:rsidRDefault="00F716C7" w:rsidP="00F716C7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E42E43">
        <w:tc>
          <w:tcPr>
            <w:tcW w:w="8472" w:type="dxa"/>
            <w:gridSpan w:val="11"/>
            <w:shd w:val="clear" w:color="auto" w:fill="92D050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F716C7" w:rsidRPr="00B900C0" w:rsidTr="00B900C0">
        <w:tc>
          <w:tcPr>
            <w:tcW w:w="8472" w:type="dxa"/>
            <w:gridSpan w:val="11"/>
            <w:shd w:val="clear" w:color="auto" w:fill="auto"/>
          </w:tcPr>
          <w:p w:rsidR="00F716C7" w:rsidRPr="00B900C0" w:rsidRDefault="00F716C7" w:rsidP="00057E5E">
            <w:pPr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Presionar el botón de </w:t>
            </w:r>
            <w:r w:rsidR="00057E5E">
              <w:rPr>
                <w:rFonts w:cs="Arial"/>
                <w:sz w:val="18"/>
                <w:szCs w:val="18"/>
              </w:rPr>
              <w:t>consultar</w:t>
            </w:r>
            <w:bookmarkStart w:id="0" w:name="_GoBack"/>
            <w:bookmarkEnd w:id="0"/>
          </w:p>
        </w:tc>
      </w:tr>
      <w:tr w:rsidR="00F716C7" w:rsidRPr="00B900C0" w:rsidTr="00E42E43">
        <w:tc>
          <w:tcPr>
            <w:tcW w:w="8472" w:type="dxa"/>
            <w:gridSpan w:val="11"/>
            <w:shd w:val="clear" w:color="auto" w:fill="92D050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F716C7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F716C7" w:rsidRPr="00B900C0" w:rsidTr="00B900C0">
        <w:tc>
          <w:tcPr>
            <w:tcW w:w="1242" w:type="dxa"/>
            <w:gridSpan w:val="2"/>
            <w:shd w:val="clear" w:color="auto" w:fill="FFFFFF"/>
          </w:tcPr>
          <w:p w:rsidR="00F716C7" w:rsidRPr="00B900C0" w:rsidRDefault="00F716C7" w:rsidP="00F716C7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03/04/2019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F716C7" w:rsidRPr="00B900C0" w:rsidRDefault="00F716C7" w:rsidP="00F716C7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Especificación de caso de uso.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F716C7" w:rsidRPr="00B900C0" w:rsidRDefault="00F716C7" w:rsidP="00F716C7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Líder de desarrollo.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F716C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03/04/2019</w:t>
            </w:r>
          </w:p>
        </w:tc>
        <w:tc>
          <w:tcPr>
            <w:tcW w:w="5386" w:type="dxa"/>
          </w:tcPr>
          <w:p w:rsidR="001E748C" w:rsidRPr="0077677A" w:rsidRDefault="00886F8B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1E748C" w:rsidRPr="00AF36C5" w:rsidRDefault="00F716C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C22" w:rsidRDefault="00DE7C22">
      <w:r>
        <w:separator/>
      </w:r>
    </w:p>
  </w:endnote>
  <w:endnote w:type="continuationSeparator" w:id="0">
    <w:p w:rsidR="00DE7C22" w:rsidRDefault="00DE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057E5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057E5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C22" w:rsidRDefault="00DE7C22">
      <w:r>
        <w:separator/>
      </w:r>
    </w:p>
  </w:footnote>
  <w:footnote w:type="continuationSeparator" w:id="0">
    <w:p w:rsidR="00DE7C22" w:rsidRDefault="00DE7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95"/>
      <w:gridCol w:w="6475"/>
    </w:tblGrid>
    <w:tr w:rsidR="00F716C7" w:rsidTr="00F716C7">
      <w:trPr>
        <w:trHeight w:val="1112"/>
      </w:trPr>
      <w:tc>
        <w:tcPr>
          <w:tcW w:w="1895" w:type="dxa"/>
        </w:tcPr>
        <w:p w:rsidR="00F716C7" w:rsidRDefault="00F716C7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46C66C6E" wp14:editId="453A8CC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5" w:type="dxa"/>
          <w:vAlign w:val="center"/>
        </w:tcPr>
        <w:p w:rsidR="00F716C7" w:rsidRPr="006C794A" w:rsidRDefault="00F716C7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</w:tr>
    <w:tr w:rsidR="00F716C7" w:rsidTr="00F716C7">
      <w:trPr>
        <w:cantSplit/>
        <w:trHeight w:val="242"/>
      </w:trPr>
      <w:tc>
        <w:tcPr>
          <w:tcW w:w="1895" w:type="dxa"/>
          <w:vMerge w:val="restart"/>
          <w:vAlign w:val="center"/>
        </w:tcPr>
        <w:p w:rsidR="00F716C7" w:rsidRPr="00466334" w:rsidRDefault="00F716C7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6475" w:type="dxa"/>
          <w:vMerge w:val="restart"/>
          <w:vAlign w:val="center"/>
        </w:tcPr>
        <w:p w:rsidR="00F716C7" w:rsidRPr="00466334" w:rsidRDefault="00F716C7" w:rsidP="00F716C7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Sistema de Gestión Académica</w:t>
          </w:r>
        </w:p>
      </w:tc>
    </w:tr>
    <w:tr w:rsidR="00F716C7" w:rsidTr="00F716C7">
      <w:trPr>
        <w:cantSplit/>
        <w:trHeight w:val="241"/>
      </w:trPr>
      <w:tc>
        <w:tcPr>
          <w:tcW w:w="1895" w:type="dxa"/>
          <w:vMerge/>
          <w:vAlign w:val="center"/>
        </w:tcPr>
        <w:p w:rsidR="00F716C7" w:rsidRPr="00466334" w:rsidRDefault="00F716C7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6475" w:type="dxa"/>
          <w:vMerge/>
          <w:vAlign w:val="center"/>
        </w:tcPr>
        <w:p w:rsidR="00F716C7" w:rsidRPr="00466334" w:rsidRDefault="00F716C7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32FC8"/>
    <w:rsid w:val="00046E5F"/>
    <w:rsid w:val="00057E5E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36D4B"/>
    <w:rsid w:val="00485D08"/>
    <w:rsid w:val="00490453"/>
    <w:rsid w:val="004B1655"/>
    <w:rsid w:val="004B665C"/>
    <w:rsid w:val="00531547"/>
    <w:rsid w:val="0057165A"/>
    <w:rsid w:val="005D1311"/>
    <w:rsid w:val="005E1459"/>
    <w:rsid w:val="005E3699"/>
    <w:rsid w:val="005F4F6B"/>
    <w:rsid w:val="00603083"/>
    <w:rsid w:val="006760F4"/>
    <w:rsid w:val="00680CAB"/>
    <w:rsid w:val="006A1131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4D4"/>
    <w:rsid w:val="007B36C0"/>
    <w:rsid w:val="007C5493"/>
    <w:rsid w:val="00842334"/>
    <w:rsid w:val="00850072"/>
    <w:rsid w:val="008662B7"/>
    <w:rsid w:val="00866E67"/>
    <w:rsid w:val="00870EE1"/>
    <w:rsid w:val="00881BC2"/>
    <w:rsid w:val="008825ED"/>
    <w:rsid w:val="00886F8B"/>
    <w:rsid w:val="008876A8"/>
    <w:rsid w:val="00891370"/>
    <w:rsid w:val="008A2024"/>
    <w:rsid w:val="008B73C5"/>
    <w:rsid w:val="008C7C7D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57C"/>
    <w:rsid w:val="00B900C0"/>
    <w:rsid w:val="00BB0B14"/>
    <w:rsid w:val="00BF6A35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DE7C22"/>
    <w:rsid w:val="00E0231C"/>
    <w:rsid w:val="00E07311"/>
    <w:rsid w:val="00E07613"/>
    <w:rsid w:val="00E2018B"/>
    <w:rsid w:val="00E3003F"/>
    <w:rsid w:val="00E42E43"/>
    <w:rsid w:val="00E43B20"/>
    <w:rsid w:val="00E71D2F"/>
    <w:rsid w:val="00E74E30"/>
    <w:rsid w:val="00EB6693"/>
    <w:rsid w:val="00ED6D68"/>
    <w:rsid w:val="00F0328F"/>
    <w:rsid w:val="00F10C00"/>
    <w:rsid w:val="00F5070C"/>
    <w:rsid w:val="00F52DAE"/>
    <w:rsid w:val="00F56A4A"/>
    <w:rsid w:val="00F716C7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0A1DD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2A8A7-69AB-4973-8114-1F44AF63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46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user</cp:lastModifiedBy>
  <cp:revision>10</cp:revision>
  <cp:lastPrinted>2002-08-12T21:00:00Z</cp:lastPrinted>
  <dcterms:created xsi:type="dcterms:W3CDTF">2018-02-21T05:49:00Z</dcterms:created>
  <dcterms:modified xsi:type="dcterms:W3CDTF">2019-04-10T18:27:00Z</dcterms:modified>
</cp:coreProperties>
</file>