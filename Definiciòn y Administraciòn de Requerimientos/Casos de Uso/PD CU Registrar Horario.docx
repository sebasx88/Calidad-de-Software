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396568">
              <w:rPr>
                <w:rFonts w:cs="Arial"/>
                <w:b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B359E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Registrar Horario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646796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Obligatoria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646796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359EF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Estudiante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B359EF" w:rsidRDefault="00B359EF" w:rsidP="00B900C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estudiante puede crear su horario de clase, teniendo en cuenta las materias disponibles, según pre requisitos y cantidad de créditos permitidos (Máximo 20).</w:t>
            </w:r>
          </w:p>
          <w:p w:rsidR="00B359EF" w:rsidRDefault="00B359EF" w:rsidP="00B900C0">
            <w:pPr>
              <w:jc w:val="both"/>
              <w:rPr>
                <w:rFonts w:cs="Arial"/>
                <w:sz w:val="18"/>
                <w:szCs w:val="18"/>
              </w:rPr>
            </w:pPr>
          </w:p>
          <w:p w:rsidR="00705A7F" w:rsidRPr="00B900C0" w:rsidRDefault="00646796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646796" w:rsidRDefault="00B359E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Materias</w:t>
            </w:r>
          </w:p>
          <w:p w:rsidR="00646796" w:rsidRPr="00B359EF" w:rsidRDefault="00646796" w:rsidP="00B359EF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B359E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359EF">
              <w:rPr>
                <w:rFonts w:cs="Arial"/>
                <w:sz w:val="18"/>
                <w:szCs w:val="18"/>
                <w:lang w:val="es-ES"/>
              </w:rPr>
              <w:t>Horario creado</w:t>
            </w:r>
          </w:p>
        </w:tc>
      </w:tr>
      <w:tr w:rsidR="00B359EF" w:rsidRPr="00B900C0" w:rsidTr="00E73F20">
        <w:tc>
          <w:tcPr>
            <w:tcW w:w="8472" w:type="dxa"/>
            <w:gridSpan w:val="11"/>
            <w:shd w:val="clear" w:color="auto" w:fill="92D050"/>
          </w:tcPr>
          <w:p w:rsidR="00B359EF" w:rsidRPr="00B900C0" w:rsidRDefault="00B359E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</w:tr>
      <w:tr w:rsidR="00B359EF" w:rsidRPr="00B900C0" w:rsidTr="00A702D1">
        <w:tc>
          <w:tcPr>
            <w:tcW w:w="8472" w:type="dxa"/>
            <w:gridSpan w:val="11"/>
          </w:tcPr>
          <w:p w:rsidR="00B359EF" w:rsidRPr="00B359EF" w:rsidRDefault="00B359E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Estar registrado y sesión iniciada</w:t>
            </w:r>
          </w:p>
          <w:p w:rsidR="00B359EF" w:rsidRPr="006A5A84" w:rsidRDefault="00B359EF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  <w:lang w:val="es-ES"/>
              </w:rPr>
              <w:t>Ser estudiante activo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</w:t>
            </w:r>
            <w:r w:rsidR="00B359EF">
              <w:rPr>
                <w:rFonts w:cs="Arial"/>
                <w:sz w:val="16"/>
                <w:szCs w:val="16"/>
                <w:lang w:val="es-ES"/>
              </w:rPr>
              <w:t>ar botón “Horario</w:t>
            </w:r>
            <w:r>
              <w:rPr>
                <w:rFonts w:cs="Arial"/>
                <w:sz w:val="16"/>
                <w:szCs w:val="16"/>
                <w:lang w:val="es-ES"/>
              </w:rPr>
              <w:t>”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Despliega opción para seleccionar crear horario o consultar horario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9C04D4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botón crear horario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9C04D4" w:rsidRPr="00B900C0" w:rsidTr="00B900C0">
        <w:tc>
          <w:tcPr>
            <w:tcW w:w="534" w:type="dxa"/>
            <w:vAlign w:val="center"/>
          </w:tcPr>
          <w:p w:rsid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9C04D4" w:rsidRP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9C04D4" w:rsidRPr="00B359EF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359EF">
              <w:rPr>
                <w:rFonts w:cs="Arial"/>
                <w:sz w:val="16"/>
                <w:szCs w:val="16"/>
                <w:lang w:val="es-ES"/>
              </w:rPr>
              <w:t>Muestra la sección para ingresar códigos de las materias</w:t>
            </w:r>
          </w:p>
        </w:tc>
      </w:tr>
      <w:tr w:rsidR="009C04D4" w:rsidRPr="00B900C0" w:rsidTr="00B900C0">
        <w:tc>
          <w:tcPr>
            <w:tcW w:w="534" w:type="dxa"/>
            <w:vAlign w:val="center"/>
          </w:tcPr>
          <w:p w:rsidR="009C04D4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9C04D4" w:rsidRPr="00B359EF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359EF">
              <w:rPr>
                <w:rFonts w:cs="Arial"/>
                <w:sz w:val="16"/>
                <w:szCs w:val="16"/>
                <w:lang w:val="es-ES"/>
              </w:rPr>
              <w:t>El usuario ingresa los códigos de las materias</w:t>
            </w:r>
          </w:p>
        </w:tc>
        <w:tc>
          <w:tcPr>
            <w:tcW w:w="3969" w:type="dxa"/>
            <w:gridSpan w:val="3"/>
            <w:vAlign w:val="center"/>
          </w:tcPr>
          <w:p w:rsidR="009C04D4" w:rsidRP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</w:tr>
      <w:tr w:rsidR="00B359EF" w:rsidRPr="00B900C0" w:rsidTr="00B900C0">
        <w:tc>
          <w:tcPr>
            <w:tcW w:w="534" w:type="dxa"/>
            <w:vAlign w:val="center"/>
          </w:tcPr>
          <w:p w:rsidR="00B359EF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B359EF" w:rsidRPr="00B359EF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B359EF" w:rsidRDefault="00B359EF" w:rsidP="00B359EF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 Mostrar horario creado</w:t>
            </w:r>
          </w:p>
        </w:tc>
      </w:tr>
      <w:tr w:rsidR="00B359EF" w:rsidRPr="00B900C0" w:rsidTr="00B900C0">
        <w:tc>
          <w:tcPr>
            <w:tcW w:w="534" w:type="dxa"/>
            <w:vAlign w:val="center"/>
          </w:tcPr>
          <w:p w:rsidR="00B359EF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B359EF" w:rsidRPr="00B359EF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359EF">
              <w:rPr>
                <w:rFonts w:cs="Arial"/>
                <w:sz w:val="16"/>
                <w:szCs w:val="16"/>
                <w:lang w:val="es-ES"/>
              </w:rPr>
              <w:t>EL usuario confirma la creación del horario</w:t>
            </w:r>
          </w:p>
        </w:tc>
        <w:tc>
          <w:tcPr>
            <w:tcW w:w="3969" w:type="dxa"/>
            <w:gridSpan w:val="3"/>
            <w:vAlign w:val="center"/>
          </w:tcPr>
          <w:p w:rsidR="00B359EF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359EF" w:rsidRPr="00B900C0" w:rsidTr="00B900C0">
        <w:tc>
          <w:tcPr>
            <w:tcW w:w="534" w:type="dxa"/>
            <w:vAlign w:val="center"/>
          </w:tcPr>
          <w:p w:rsidR="00B359EF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B359EF" w:rsidRDefault="00B359EF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B359EF" w:rsidRDefault="00B359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Horario creado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D362DB">
        <w:trPr>
          <w:trHeight w:val="455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D362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D362D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576217" w:rsidP="00B359EF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Cancelar </w:t>
            </w:r>
            <w:r w:rsidR="00B359EF">
              <w:rPr>
                <w:rFonts w:cs="Arial"/>
                <w:sz w:val="18"/>
                <w:szCs w:val="18"/>
              </w:rPr>
              <w:t>Inscripción de horario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576217" w:rsidP="00D362D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Regreso a </w:t>
            </w:r>
            <w:r w:rsidR="00D362DB">
              <w:rPr>
                <w:rFonts w:cs="Arial"/>
                <w:sz w:val="16"/>
                <w:szCs w:val="16"/>
                <w:lang w:val="es-ES"/>
              </w:rPr>
              <w:t>la sección para ingresar los códigos de las materias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Default="00D362D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Ingresar </w:t>
            </w:r>
            <w:proofErr w:type="spellStart"/>
            <w:r>
              <w:rPr>
                <w:rFonts w:cs="Arial"/>
                <w:sz w:val="18"/>
                <w:szCs w:val="18"/>
              </w:rPr>
              <w:t>minimo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10 créditos y un máximo de 20 créditos</w:t>
            </w:r>
            <w:r w:rsidR="00576217">
              <w:rPr>
                <w:rFonts w:cs="Arial"/>
                <w:sz w:val="18"/>
                <w:szCs w:val="18"/>
              </w:rPr>
              <w:t>.</w:t>
            </w:r>
          </w:p>
          <w:p w:rsidR="00576217" w:rsidRPr="00B900C0" w:rsidRDefault="00576217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Presionar botón “</w:t>
            </w:r>
            <w:r w:rsidR="00D362DB">
              <w:rPr>
                <w:rFonts w:cs="Arial"/>
                <w:sz w:val="18"/>
                <w:szCs w:val="18"/>
              </w:rPr>
              <w:t>Aceptar</w:t>
            </w:r>
            <w:r>
              <w:rPr>
                <w:rFonts w:cs="Arial"/>
                <w:sz w:val="18"/>
                <w:szCs w:val="18"/>
              </w:rPr>
              <w:t>”.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D362DB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3/04</w:t>
            </w:r>
            <w:r w:rsidR="00576217">
              <w:rPr>
                <w:rFonts w:cs="Arial"/>
                <w:sz w:val="18"/>
                <w:szCs w:val="18"/>
              </w:rPr>
              <w:t>/201</w:t>
            </w: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576217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Especificación de caso de uso.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576217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Líder de desarrollo.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D507D9" w:rsidRPr="00B900C0" w:rsidTr="008E1F5A">
        <w:tc>
          <w:tcPr>
            <w:tcW w:w="8472" w:type="dxa"/>
            <w:gridSpan w:val="3"/>
            <w:shd w:val="clear" w:color="auto" w:fill="92D050"/>
            <w:vAlign w:val="center"/>
          </w:tcPr>
          <w:p w:rsidR="00D507D9" w:rsidRPr="00B900C0" w:rsidRDefault="00D507D9" w:rsidP="008E1F5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D507D9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D507D9" w:rsidRPr="003A7E60" w:rsidRDefault="00D507D9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lastRenderedPageBreak/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D507D9" w:rsidRPr="003A7E60" w:rsidRDefault="00D507D9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D507D9" w:rsidRPr="00AF36C5" w:rsidRDefault="00D507D9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507D9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D507D9" w:rsidRPr="00AF36C5" w:rsidRDefault="00D362DB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3/04</w:t>
            </w:r>
            <w:r w:rsidR="00D507D9">
              <w:rPr>
                <w:rFonts w:ascii="Arial" w:hAnsi="Arial" w:cs="Arial"/>
                <w:sz w:val="18"/>
                <w:szCs w:val="18"/>
                <w:lang w:val="es-ES"/>
              </w:rPr>
              <w:t>/201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</w:p>
        </w:tc>
        <w:tc>
          <w:tcPr>
            <w:tcW w:w="5386" w:type="dxa"/>
          </w:tcPr>
          <w:p w:rsidR="00D507D9" w:rsidRPr="0077677A" w:rsidRDefault="00D507D9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D507D9" w:rsidRPr="00AF36C5" w:rsidRDefault="00D362DB" w:rsidP="00D362D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E0B" w:rsidRDefault="00511E0B">
      <w:r>
        <w:separator/>
      </w:r>
    </w:p>
  </w:endnote>
  <w:endnote w:type="continuationSeparator" w:id="0">
    <w:p w:rsidR="00511E0B" w:rsidRDefault="0051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396568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396568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E0B" w:rsidRDefault="00511E0B">
      <w:r>
        <w:separator/>
      </w:r>
    </w:p>
  </w:footnote>
  <w:footnote w:type="continuationSeparator" w:id="0">
    <w:p w:rsidR="00511E0B" w:rsidRDefault="00511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5"/>
      <w:gridCol w:w="6577"/>
    </w:tblGrid>
    <w:tr w:rsidR="00396568" w:rsidTr="00396568">
      <w:trPr>
        <w:trHeight w:val="1188"/>
      </w:trPr>
      <w:tc>
        <w:tcPr>
          <w:tcW w:w="1925" w:type="dxa"/>
        </w:tcPr>
        <w:p w:rsidR="00396568" w:rsidRDefault="00396568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58698BB9" wp14:editId="6422126B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7" w:type="dxa"/>
          <w:vAlign w:val="center"/>
        </w:tcPr>
        <w:p w:rsidR="00396568" w:rsidRPr="006C794A" w:rsidRDefault="00396568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</w:tr>
    <w:tr w:rsidR="00396568" w:rsidTr="00396568">
      <w:trPr>
        <w:cantSplit/>
        <w:trHeight w:val="259"/>
      </w:trPr>
      <w:tc>
        <w:tcPr>
          <w:tcW w:w="1925" w:type="dxa"/>
          <w:vMerge w:val="restart"/>
          <w:vAlign w:val="center"/>
        </w:tcPr>
        <w:p w:rsidR="00396568" w:rsidRPr="00466334" w:rsidRDefault="00396568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6577" w:type="dxa"/>
          <w:vMerge w:val="restart"/>
          <w:vAlign w:val="center"/>
        </w:tcPr>
        <w:p w:rsidR="00396568" w:rsidRPr="00466334" w:rsidRDefault="00396568" w:rsidP="00396568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</w:t>
          </w:r>
          <w:r>
            <w:rPr>
              <w:b/>
            </w:rPr>
            <w:t>Sistema de Gestión Académica</w:t>
          </w:r>
        </w:p>
      </w:tc>
    </w:tr>
    <w:tr w:rsidR="00396568" w:rsidTr="00396568">
      <w:trPr>
        <w:cantSplit/>
        <w:trHeight w:val="258"/>
      </w:trPr>
      <w:tc>
        <w:tcPr>
          <w:tcW w:w="1925" w:type="dxa"/>
          <w:vMerge/>
          <w:vAlign w:val="center"/>
        </w:tcPr>
        <w:p w:rsidR="00396568" w:rsidRPr="00466334" w:rsidRDefault="00396568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6577" w:type="dxa"/>
          <w:vMerge/>
          <w:vAlign w:val="center"/>
        </w:tcPr>
        <w:p w:rsidR="00396568" w:rsidRPr="00466334" w:rsidRDefault="00396568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67656"/>
    <w:rsid w:val="00396568"/>
    <w:rsid w:val="003A7E60"/>
    <w:rsid w:val="003B43C1"/>
    <w:rsid w:val="00434FC8"/>
    <w:rsid w:val="00490453"/>
    <w:rsid w:val="00492E43"/>
    <w:rsid w:val="004B1655"/>
    <w:rsid w:val="004B665C"/>
    <w:rsid w:val="005006F5"/>
    <w:rsid w:val="005053C3"/>
    <w:rsid w:val="00511E0B"/>
    <w:rsid w:val="00531547"/>
    <w:rsid w:val="0057165A"/>
    <w:rsid w:val="00576217"/>
    <w:rsid w:val="005E1459"/>
    <w:rsid w:val="005E3699"/>
    <w:rsid w:val="005F4F6B"/>
    <w:rsid w:val="00646796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C04D4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359EF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2DB"/>
    <w:rsid w:val="00D36556"/>
    <w:rsid w:val="00D40F1B"/>
    <w:rsid w:val="00D507D9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2042C1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F2BDA-F3A1-4FC0-B5D8-CF9D4B71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user</cp:lastModifiedBy>
  <cp:revision>7</cp:revision>
  <cp:lastPrinted>2002-08-12T21:00:00Z</cp:lastPrinted>
  <dcterms:created xsi:type="dcterms:W3CDTF">2018-02-21T06:31:00Z</dcterms:created>
  <dcterms:modified xsi:type="dcterms:W3CDTF">2019-04-08T22:30:00Z</dcterms:modified>
</cp:coreProperties>
</file>